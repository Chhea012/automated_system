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08771" w14:textId="45A42B1F" w:rsidR="007C5DDF" w:rsidRPr="008B1E2B" w:rsidRDefault="007C5DDF" w:rsidP="00172C77">
      <w:pPr>
        <w:pStyle w:val="ContractTitle"/>
        <w:spacing w:after="0"/>
        <w:rPr>
          <w:rFonts w:ascii="Times New Roman" w:hAnsi="Times New Roman"/>
          <w:noProof w:val="0"/>
        </w:rPr>
      </w:pPr>
    </w:p>
    <w:p w14:paraId="46170E11" w14:textId="4BC21917" w:rsidR="0077400F" w:rsidRPr="008B1E2B" w:rsidRDefault="0077400F" w:rsidP="00172C77">
      <w:pPr>
        <w:pStyle w:val="ContractTitle"/>
        <w:spacing w:after="0"/>
        <w:rPr>
          <w:rFonts w:ascii="Times New Roman" w:hAnsi="Times New Roman"/>
          <w:noProof w:val="0"/>
        </w:rPr>
      </w:pPr>
    </w:p>
    <w:p w14:paraId="704966D0" w14:textId="77777777" w:rsidR="00766FE6" w:rsidRPr="008B1E2B" w:rsidRDefault="00766FE6" w:rsidP="00172C77">
      <w:pPr>
        <w:pStyle w:val="ContractTitle"/>
        <w:spacing w:after="0"/>
        <w:rPr>
          <w:rFonts w:ascii="Times New Roman" w:hAnsi="Times New Roman"/>
          <w:noProof w:val="0"/>
          <w:sz w:val="10"/>
          <w:szCs w:val="10"/>
        </w:rPr>
      </w:pPr>
    </w:p>
    <w:p w14:paraId="24AB6248" w14:textId="3AA0A228" w:rsidR="00172C77" w:rsidRPr="008B1E2B" w:rsidRDefault="00172C77" w:rsidP="00FA3A8B">
      <w:pPr>
        <w:spacing w:after="0"/>
        <w:jc w:val="center"/>
        <w:rPr>
          <w:rFonts w:ascii="Times New Roman" w:hAnsi="Times New Roman"/>
          <w:b/>
          <w:bCs/>
          <w:iCs/>
          <w:noProof w:val="0"/>
          <w:sz w:val="24"/>
          <w:szCs w:val="24"/>
          <w:lang w:val="en-US"/>
        </w:rPr>
      </w:pPr>
      <w:r w:rsidRPr="008B1E2B">
        <w:rPr>
          <w:rFonts w:ascii="Times New Roman" w:hAnsi="Times New Roman"/>
          <w:b/>
          <w:bCs/>
          <w:iCs/>
          <w:noProof w:val="0"/>
          <w:sz w:val="28"/>
          <w:szCs w:val="28"/>
          <w:lang w:val="en-US"/>
        </w:rPr>
        <w:t>Contract of Employment</w:t>
      </w:r>
    </w:p>
    <w:p w14:paraId="120F007A" w14:textId="77777777" w:rsidR="007C5DDF" w:rsidRPr="008B1E2B" w:rsidRDefault="007C5DDF" w:rsidP="00F350A7">
      <w:pPr>
        <w:spacing w:after="0"/>
        <w:jc w:val="center"/>
        <w:rPr>
          <w:rFonts w:ascii="Times New Roman" w:hAnsi="Times New Roman"/>
          <w:noProof w:val="0"/>
          <w:sz w:val="10"/>
          <w:szCs w:val="10"/>
          <w:u w:val="single"/>
          <w:lang w:val="en-US"/>
        </w:rPr>
      </w:pPr>
    </w:p>
    <w:p w14:paraId="766D414E" w14:textId="77777777" w:rsidR="00E8630C" w:rsidRPr="00E8630C" w:rsidRDefault="007C5DDF" w:rsidP="00E8630C">
      <w:pPr>
        <w:spacing w:after="0"/>
        <w:jc w:val="center"/>
        <w:rPr>
          <w:u w:val="single"/>
          <w:lang w:val="en-GB"/>
        </w:rPr>
      </w:pPr>
      <w:r w:rsidRPr="008B1E2B">
        <w:rPr>
          <w:rFonts w:ascii="Times New Roman" w:hAnsi="Times New Roman"/>
          <w:noProof w:val="0"/>
          <w:sz w:val="24"/>
          <w:szCs w:val="24"/>
          <w:u w:val="single"/>
          <w:lang w:val="en-US"/>
        </w:rPr>
        <w:t>No.:</w:t>
      </w:r>
      <w:r w:rsidR="00F350A7" w:rsidRPr="008B1E2B">
        <w:rPr>
          <w:rFonts w:ascii="Times New Roman" w:hAnsi="Times New Roman"/>
          <w:noProof w:val="0"/>
          <w:sz w:val="24"/>
          <w:szCs w:val="24"/>
          <w:u w:val="single"/>
          <w:lang w:val="en-US"/>
        </w:rPr>
        <w:t xml:space="preserve"> </w:t>
      </w:r>
      <w:r w:rsidR="00E8630C" w:rsidRPr="00F4320B">
        <w:rPr>
          <w:rFonts w:ascii="Times New Roman" w:hAnsi="Times New Roman"/>
          <w:u w:val="single"/>
          <w:lang w:val="en-GB"/>
        </w:rPr>
        <w:t>{{contract_no}}</w:t>
      </w:r>
    </w:p>
    <w:p w14:paraId="399D451E" w14:textId="586F55DB" w:rsidR="00172C77" w:rsidRPr="008B1E2B" w:rsidRDefault="00172C77" w:rsidP="00E8630C">
      <w:pPr>
        <w:spacing w:after="0"/>
        <w:jc w:val="center"/>
        <w:rPr>
          <w:rFonts w:ascii="Times New Roman" w:hAnsi="Times New Roman"/>
          <w:b/>
          <w:bCs/>
          <w:iCs/>
          <w:noProof w:val="0"/>
          <w:sz w:val="24"/>
          <w:szCs w:val="24"/>
          <w:lang w:val="en-US"/>
        </w:rPr>
      </w:pPr>
    </w:p>
    <w:p w14:paraId="4974B6BC" w14:textId="77777777" w:rsidR="00535730" w:rsidRPr="008B1E2B" w:rsidRDefault="00535730" w:rsidP="00FA3A8B">
      <w:pPr>
        <w:spacing w:after="0"/>
        <w:rPr>
          <w:rFonts w:ascii="Times New Roman" w:hAnsi="Times New Roman"/>
          <w:i/>
          <w:noProof w:val="0"/>
          <w:sz w:val="24"/>
          <w:szCs w:val="24"/>
          <w:lang w:val="en-US"/>
        </w:rPr>
      </w:pPr>
      <w:r w:rsidRPr="008B1E2B">
        <w:rPr>
          <w:rFonts w:ascii="Times New Roman" w:hAnsi="Times New Roman"/>
          <w:i/>
          <w:noProof w:val="0"/>
          <w:sz w:val="24"/>
          <w:szCs w:val="24"/>
          <w:lang w:val="en-US"/>
        </w:rPr>
        <w:t>Between</w:t>
      </w:r>
    </w:p>
    <w:p w14:paraId="23426589" w14:textId="31DCB7AB" w:rsidR="00F350A7" w:rsidRPr="008B1E2B" w:rsidRDefault="00E8630C" w:rsidP="003169BE">
      <w:pPr>
        <w:spacing w:after="0"/>
        <w:rPr>
          <w:rFonts w:ascii="Times New Roman" w:hAnsi="Times New Roman"/>
          <w:b/>
          <w:bCs/>
          <w:sz w:val="10"/>
          <w:szCs w:val="10"/>
          <w:lang w:bidi="he-IL"/>
        </w:rPr>
      </w:pPr>
      <w:r w:rsidRPr="00E8630C">
        <w:rPr>
          <w:rFonts w:ascii="Times New Roman" w:hAnsi="Times New Roman"/>
          <w:b/>
          <w:lang w:bidi="he-IL"/>
        </w:rPr>
        <w:t>{{organization_name}}</w:t>
      </w:r>
      <w:r w:rsidRPr="00E8630C">
        <w:rPr>
          <w:rFonts w:ascii="Times New Roman" w:hAnsi="Times New Roman"/>
          <w:b/>
          <w:lang w:bidi="he-IL"/>
        </w:rPr>
        <w:br/>
      </w:r>
      <w:r w:rsidR="00F350A7" w:rsidRPr="008B1E2B">
        <w:rPr>
          <w:rFonts w:ascii="Times New Roman" w:hAnsi="Times New Roman"/>
          <w:bCs/>
          <w:lang w:bidi="he-IL"/>
        </w:rPr>
        <w:t xml:space="preserve">Represented by </w:t>
      </w:r>
      <w:r w:rsidRPr="00E8630C">
        <w:rPr>
          <w:rFonts w:ascii="Times New Roman" w:hAnsi="Times New Roman"/>
          <w:bCs/>
          <w:lang w:bidi="he-IL"/>
        </w:rPr>
        <w:t>{{representative_name}}</w:t>
      </w:r>
      <w:r w:rsidR="00F350A7" w:rsidRPr="008B1E2B">
        <w:rPr>
          <w:rFonts w:ascii="Times New Roman" w:hAnsi="Times New Roman"/>
          <w:bCs/>
          <w:lang w:bidi="he-IL"/>
        </w:rPr>
        <w:t xml:space="preserve">, </w:t>
      </w:r>
      <w:r w:rsidRPr="00E8630C">
        <w:rPr>
          <w:rFonts w:ascii="Times New Roman" w:hAnsi="Times New Roman"/>
          <w:bCs/>
          <w:lang w:bidi="he-IL"/>
        </w:rPr>
        <w:t>{{representative_title}}</w:t>
      </w:r>
    </w:p>
    <w:p w14:paraId="3A5C4A96" w14:textId="77777777" w:rsidR="00E8630C" w:rsidRDefault="00F350A7" w:rsidP="00E8630C">
      <w:pPr>
        <w:spacing w:after="0"/>
        <w:jc w:val="both"/>
        <w:rPr>
          <w:rFonts w:ascii="Times New Roman" w:hAnsi="Times New Roman"/>
          <w:spacing w:val="-3"/>
        </w:rPr>
      </w:pPr>
      <w:r w:rsidRPr="008B1E2B">
        <w:rPr>
          <w:rFonts w:ascii="Times New Roman" w:hAnsi="Times New Roman"/>
          <w:b/>
          <w:bCs/>
          <w:spacing w:val="-3"/>
        </w:rPr>
        <w:t>Address</w:t>
      </w:r>
      <w:r w:rsidRPr="008B1E2B">
        <w:rPr>
          <w:rFonts w:ascii="Times New Roman" w:hAnsi="Times New Roman"/>
          <w:spacing w:val="-3"/>
        </w:rPr>
        <w:t xml:space="preserve">: </w:t>
      </w:r>
      <w:r w:rsidR="00E8630C" w:rsidRPr="00E8630C">
        <w:rPr>
          <w:rFonts w:ascii="Times New Roman" w:hAnsi="Times New Roman"/>
          <w:spacing w:val="-3"/>
        </w:rPr>
        <w:t>{{organization_address}}</w:t>
      </w:r>
    </w:p>
    <w:p w14:paraId="453E074B" w14:textId="4B2A8C7C" w:rsidR="00F350A7" w:rsidRPr="008B1E2B" w:rsidRDefault="00F350A7" w:rsidP="00E8630C">
      <w:pPr>
        <w:spacing w:after="0"/>
        <w:jc w:val="both"/>
        <w:rPr>
          <w:rFonts w:ascii="Times New Roman" w:hAnsi="Times New Roman"/>
          <w:bCs/>
          <w:lang w:bidi="he-IL"/>
        </w:rPr>
      </w:pPr>
      <w:r w:rsidRPr="008B1E2B">
        <w:rPr>
          <w:rFonts w:ascii="Times New Roman" w:hAnsi="Times New Roman"/>
          <w:spacing w:val="-3"/>
        </w:rPr>
        <w:tab/>
      </w:r>
    </w:p>
    <w:p w14:paraId="69D68CF0" w14:textId="11396D63" w:rsidR="00F350A7" w:rsidRPr="008B1E2B" w:rsidRDefault="00F350A7" w:rsidP="00E8630C">
      <w:pPr>
        <w:tabs>
          <w:tab w:val="left" w:pos="0"/>
        </w:tabs>
        <w:suppressAutoHyphens/>
        <w:spacing w:after="0"/>
        <w:jc w:val="both"/>
        <w:rPr>
          <w:rFonts w:ascii="Times New Roman" w:hAnsi="Times New Roman"/>
          <w:color w:val="000000"/>
          <w:sz w:val="24"/>
          <w:szCs w:val="24"/>
          <w:lang w:val="en-US"/>
        </w:rPr>
      </w:pPr>
      <w:r w:rsidRPr="008B1E2B">
        <w:rPr>
          <w:rFonts w:ascii="Times New Roman" w:hAnsi="Times New Roman"/>
          <w:b/>
          <w:bCs/>
          <w:spacing w:val="-3"/>
        </w:rPr>
        <w:t>Tel</w:t>
      </w:r>
      <w:r w:rsidRPr="008B1E2B">
        <w:rPr>
          <w:rFonts w:ascii="Times New Roman" w:hAnsi="Times New Roman"/>
          <w:spacing w:val="-3"/>
        </w:rPr>
        <w:t xml:space="preserve">: </w:t>
      </w:r>
      <w:r w:rsidR="00E8630C" w:rsidRPr="00E8630C">
        <w:rPr>
          <w:rFonts w:ascii="Times New Roman" w:hAnsi="Times New Roman"/>
          <w:spacing w:val="-3"/>
        </w:rPr>
        <w:t>{{organization_tel}}</w:t>
      </w:r>
      <w:r w:rsidRPr="008B1E2B">
        <w:rPr>
          <w:rFonts w:ascii="Times New Roman" w:hAnsi="Times New Roman"/>
          <w:color w:val="000000"/>
        </w:rPr>
        <w:t xml:space="preserve">, </w:t>
      </w:r>
      <w:r w:rsidRPr="008B1E2B">
        <w:rPr>
          <w:rFonts w:ascii="Times New Roman" w:hAnsi="Times New Roman"/>
          <w:b/>
          <w:bCs/>
          <w:color w:val="000000"/>
        </w:rPr>
        <w:t>Fax</w:t>
      </w:r>
      <w:r w:rsidRPr="008B1E2B">
        <w:rPr>
          <w:rFonts w:ascii="Times New Roman" w:hAnsi="Times New Roman"/>
          <w:color w:val="000000"/>
        </w:rPr>
        <w:t>:</w:t>
      </w:r>
      <w:r w:rsidRPr="008B1E2B">
        <w:rPr>
          <w:rFonts w:ascii="Times New Roman" w:hAnsi="Times New Roman"/>
          <w:b/>
          <w:bCs/>
          <w:color w:val="000000"/>
        </w:rPr>
        <w:t xml:space="preserve"> </w:t>
      </w:r>
      <w:r w:rsidR="00E8630C" w:rsidRPr="00E8630C">
        <w:rPr>
          <w:rFonts w:ascii="Times New Roman" w:hAnsi="Times New Roman"/>
          <w:color w:val="000000"/>
        </w:rPr>
        <w:t> {{organization_fax}}</w:t>
      </w:r>
      <w:r w:rsidRPr="008B1E2B">
        <w:rPr>
          <w:rFonts w:ascii="Times New Roman" w:hAnsi="Times New Roman"/>
          <w:color w:val="000000"/>
        </w:rPr>
        <w:t xml:space="preserve">, </w:t>
      </w:r>
      <w:r w:rsidRPr="008B1E2B">
        <w:rPr>
          <w:rFonts w:ascii="Times New Roman" w:hAnsi="Times New Roman"/>
          <w:color w:val="000000"/>
          <w:sz w:val="24"/>
          <w:szCs w:val="24"/>
          <w:lang w:val="en-US"/>
        </w:rPr>
        <w:t xml:space="preserve">Email: </w:t>
      </w:r>
      <w:r w:rsidR="00E8630C" w:rsidRPr="003169BE">
        <w:rPr>
          <w:rFonts w:ascii="Times New Roman" w:hAnsi="Times New Roman"/>
          <w:color w:val="0000FF"/>
          <w:u w:val="single"/>
        </w:rPr>
        <w:t>{{organization_email}}</w:t>
      </w:r>
      <w:r w:rsidRPr="003169BE">
        <w:rPr>
          <w:rFonts w:ascii="Times New Roman" w:hAnsi="Times New Roman"/>
          <w:color w:val="000000"/>
          <w:sz w:val="24"/>
          <w:szCs w:val="24"/>
          <w:lang w:val="en-US"/>
        </w:rPr>
        <w:t xml:space="preserve">  </w:t>
      </w:r>
    </w:p>
    <w:p w14:paraId="6A29DFDE" w14:textId="12A052D1" w:rsidR="00F350A7" w:rsidRPr="008B1E2B" w:rsidRDefault="00F350A7" w:rsidP="007C5DDF">
      <w:pPr>
        <w:spacing w:after="0"/>
        <w:jc w:val="both"/>
        <w:rPr>
          <w:rFonts w:ascii="Times New Roman" w:hAnsi="Times New Roman"/>
          <w:lang w:bidi="he-IL"/>
        </w:rPr>
      </w:pPr>
      <w:r w:rsidRPr="008B1E2B">
        <w:rPr>
          <w:rFonts w:ascii="Times New Roman" w:hAnsi="Times New Roman"/>
          <w:lang w:bidi="he-IL"/>
        </w:rPr>
        <w:t>Herein</w:t>
      </w:r>
      <w:r w:rsidR="007C5DDF" w:rsidRPr="008B1E2B">
        <w:rPr>
          <w:rFonts w:ascii="Times New Roman" w:hAnsi="Times New Roman"/>
          <w:lang w:bidi="he-IL"/>
        </w:rPr>
        <w:t>a</w:t>
      </w:r>
      <w:r w:rsidRPr="008B1E2B">
        <w:rPr>
          <w:rFonts w:ascii="Times New Roman" w:hAnsi="Times New Roman"/>
          <w:lang w:bidi="he-IL"/>
        </w:rPr>
        <w:t>fter called “The Employer”</w:t>
      </w:r>
    </w:p>
    <w:p w14:paraId="637E2A2D" w14:textId="77777777" w:rsidR="00F350A7" w:rsidRPr="008B1E2B" w:rsidRDefault="00F350A7" w:rsidP="007C5DDF">
      <w:pPr>
        <w:spacing w:after="0"/>
        <w:jc w:val="both"/>
        <w:rPr>
          <w:rFonts w:ascii="Times New Roman" w:hAnsi="Times New Roman"/>
          <w:lang w:bidi="he-IL"/>
        </w:rPr>
      </w:pPr>
    </w:p>
    <w:p w14:paraId="7A24FB14" w14:textId="77777777" w:rsidR="00F350A7" w:rsidRPr="008B1E2B" w:rsidRDefault="00F350A7" w:rsidP="007C5DDF">
      <w:pPr>
        <w:spacing w:after="0"/>
        <w:rPr>
          <w:rFonts w:ascii="Times New Roman" w:hAnsi="Times New Roman"/>
          <w:i/>
          <w:noProof w:val="0"/>
          <w:sz w:val="24"/>
          <w:szCs w:val="24"/>
          <w:lang w:val="en-US"/>
        </w:rPr>
      </w:pPr>
      <w:r w:rsidRPr="008B1E2B">
        <w:rPr>
          <w:rFonts w:ascii="Times New Roman" w:hAnsi="Times New Roman"/>
          <w:i/>
          <w:noProof w:val="0"/>
          <w:sz w:val="24"/>
          <w:szCs w:val="24"/>
          <w:lang w:val="en-US"/>
        </w:rPr>
        <w:t>And</w:t>
      </w:r>
    </w:p>
    <w:p w14:paraId="7B6A63A3" w14:textId="77777777" w:rsidR="00E8630C" w:rsidRDefault="00E8630C" w:rsidP="00E8630C">
      <w:pPr>
        <w:shd w:val="clear" w:color="auto" w:fill="FFFFFF" w:themeFill="background1"/>
        <w:spacing w:after="0"/>
        <w:rPr>
          <w:rFonts w:ascii="Times New Roman" w:hAnsi="Times New Roman"/>
          <w:b/>
          <w:lang w:bidi="he-IL"/>
        </w:rPr>
      </w:pPr>
      <w:r w:rsidRPr="00E8630C">
        <w:rPr>
          <w:rFonts w:ascii="Times New Roman" w:hAnsi="Times New Roman"/>
          <w:b/>
          <w:lang w:bidi="he-IL"/>
        </w:rPr>
        <w:t>{{employee_name}}</w:t>
      </w:r>
    </w:p>
    <w:p w14:paraId="58218F8D" w14:textId="5669FF95" w:rsidR="00E8379F" w:rsidRPr="008B1E2B" w:rsidRDefault="00B36881" w:rsidP="00E8630C">
      <w:pPr>
        <w:shd w:val="clear" w:color="auto" w:fill="FFFFFF" w:themeFill="background1"/>
        <w:spacing w:after="0"/>
        <w:rPr>
          <w:rFonts w:ascii="Times New Roman" w:hAnsi="Times New Roman"/>
          <w:bCs/>
          <w:lang w:bidi="he-IL"/>
        </w:rPr>
      </w:pPr>
      <w:r w:rsidRPr="00B36881">
        <w:rPr>
          <w:rFonts w:ascii="Times New Roman" w:hAnsi="Times New Roman"/>
          <w:b/>
          <w:bCs/>
          <w:spacing w:val="-3"/>
        </w:rPr>
        <w:t>Address:</w:t>
      </w:r>
      <w:r>
        <w:rPr>
          <w:rFonts w:ascii="Times New Roman" w:hAnsi="Times New Roman"/>
          <w:spacing w:val="-3"/>
        </w:rPr>
        <w:t xml:space="preserve"> </w:t>
      </w:r>
      <w:r w:rsidR="00E8630C" w:rsidRPr="00E8630C">
        <w:rPr>
          <w:rFonts w:ascii="Times New Roman" w:hAnsi="Times New Roman"/>
          <w:spacing w:val="-3"/>
        </w:rPr>
        <w:t>{{employee_address}}</w:t>
      </w:r>
      <w:r w:rsidR="000D792D">
        <w:rPr>
          <w:rFonts w:ascii="Times New Roman" w:hAnsi="Times New Roman"/>
          <w:spacing w:val="-3"/>
        </w:rPr>
        <w:t>.</w:t>
      </w:r>
    </w:p>
    <w:p w14:paraId="1A8CF927" w14:textId="24EC8EB5" w:rsidR="00E8379F" w:rsidRPr="008B1E2B" w:rsidRDefault="00E8379F" w:rsidP="00E8630C">
      <w:pPr>
        <w:shd w:val="clear" w:color="auto" w:fill="FFFFFF" w:themeFill="background1"/>
        <w:spacing w:after="0"/>
        <w:jc w:val="both"/>
        <w:rPr>
          <w:rFonts w:ascii="Times New Roman" w:hAnsi="Times New Roman"/>
          <w:bCs/>
          <w:lang w:bidi="he-IL"/>
        </w:rPr>
      </w:pPr>
      <w:r w:rsidRPr="008B1E2B">
        <w:rPr>
          <w:rFonts w:ascii="Times New Roman" w:hAnsi="Times New Roman"/>
          <w:bCs/>
          <w:lang w:bidi="he-IL"/>
        </w:rPr>
        <w:t>Tel :</w:t>
      </w:r>
      <w:r w:rsidR="00766FE6" w:rsidRPr="008B1E2B">
        <w:rPr>
          <w:rFonts w:ascii="Times New Roman" w:hAnsi="Times New Roman"/>
          <w:bCs/>
          <w:lang w:bidi="he-IL"/>
        </w:rPr>
        <w:t xml:space="preserve"> </w:t>
      </w:r>
      <w:r w:rsidR="00E8630C" w:rsidRPr="00E8630C">
        <w:rPr>
          <w:rFonts w:ascii="Times New Roman" w:hAnsi="Times New Roman"/>
          <w:bCs/>
          <w:lang w:bidi="he-IL"/>
        </w:rPr>
        <w:t>{{employee_tel}}</w:t>
      </w:r>
    </w:p>
    <w:p w14:paraId="4C0CAF0F" w14:textId="26E40BCB" w:rsidR="00766FE6" w:rsidRPr="008B1E2B" w:rsidRDefault="00E8379F" w:rsidP="00E8630C">
      <w:pPr>
        <w:spacing w:after="0"/>
        <w:jc w:val="both"/>
        <w:rPr>
          <w:rFonts w:ascii="Times New Roman" w:hAnsi="Times New Roman"/>
        </w:rPr>
      </w:pPr>
      <w:r w:rsidRPr="008B1E2B">
        <w:rPr>
          <w:rFonts w:ascii="Times New Roman" w:hAnsi="Times New Roman"/>
          <w:bCs/>
          <w:lang w:bidi="he-IL"/>
        </w:rPr>
        <w:t xml:space="preserve">Email: </w:t>
      </w:r>
      <w:r w:rsidR="00E8630C" w:rsidRPr="00E8630C">
        <w:rPr>
          <w:rFonts w:ascii="Times New Roman" w:eastAsia="Times New Roman" w:hAnsi="Times New Roman"/>
          <w:noProof w:val="0"/>
          <w:color w:val="0000FF"/>
          <w:sz w:val="24"/>
          <w:szCs w:val="24"/>
          <w:u w:val="single"/>
          <w:lang w:bidi="he-IL"/>
        </w:rPr>
        <w:t>{{</w:t>
      </w:r>
      <w:proofErr w:type="spellStart"/>
      <w:r w:rsidR="00E8630C" w:rsidRPr="00E8630C">
        <w:rPr>
          <w:rFonts w:ascii="Times New Roman" w:eastAsia="Times New Roman" w:hAnsi="Times New Roman"/>
          <w:noProof w:val="0"/>
          <w:color w:val="0000FF"/>
          <w:sz w:val="24"/>
          <w:szCs w:val="24"/>
          <w:u w:val="single"/>
          <w:lang w:bidi="he-IL"/>
        </w:rPr>
        <w:t>employee_email</w:t>
      </w:r>
      <w:proofErr w:type="spellEnd"/>
      <w:r w:rsidR="00E8630C" w:rsidRPr="00E8630C">
        <w:rPr>
          <w:rFonts w:ascii="Times New Roman" w:eastAsia="Times New Roman" w:hAnsi="Times New Roman"/>
          <w:noProof w:val="0"/>
          <w:color w:val="0000FF"/>
          <w:sz w:val="24"/>
          <w:szCs w:val="24"/>
          <w:u w:val="single"/>
          <w:lang w:bidi="he-IL"/>
        </w:rPr>
        <w:t>}}</w:t>
      </w:r>
    </w:p>
    <w:p w14:paraId="40260250" w14:textId="0B5C2FC4" w:rsidR="00F350A7" w:rsidRPr="008B1E2B" w:rsidRDefault="00F350A7" w:rsidP="007C5DDF">
      <w:pPr>
        <w:spacing w:after="0"/>
        <w:rPr>
          <w:rFonts w:ascii="Times New Roman" w:hAnsi="Times New Roman"/>
          <w:lang w:bidi="he-IL"/>
        </w:rPr>
      </w:pPr>
      <w:r w:rsidRPr="008B1E2B">
        <w:rPr>
          <w:rFonts w:ascii="Times New Roman" w:hAnsi="Times New Roman"/>
          <w:lang w:bidi="he-IL"/>
        </w:rPr>
        <w:t>Hereinafter called “The Employee”</w:t>
      </w:r>
    </w:p>
    <w:p w14:paraId="5A7400B9" w14:textId="37BDDCB0" w:rsidR="00172C77" w:rsidRPr="008B1E2B" w:rsidRDefault="00F350A7" w:rsidP="0077400F">
      <w:pPr>
        <w:spacing w:after="0"/>
        <w:jc w:val="right"/>
        <w:rPr>
          <w:rFonts w:ascii="Times New Roman" w:hAnsi="Times New Roman"/>
          <w:i/>
          <w:noProof w:val="0"/>
          <w:sz w:val="24"/>
          <w:szCs w:val="24"/>
          <w:lang w:val="en-US"/>
        </w:rPr>
      </w:pPr>
      <w:r w:rsidRPr="008B1E2B">
        <w:rPr>
          <w:rFonts w:ascii="Times New Roman" w:hAnsi="Times New Roman"/>
          <w:i/>
          <w:noProof w:val="0"/>
          <w:sz w:val="24"/>
          <w:szCs w:val="24"/>
          <w:lang w:val="en-US"/>
        </w:rPr>
        <w:t>It is hereby agreed as follow:</w:t>
      </w:r>
    </w:p>
    <w:p w14:paraId="47F11BCD" w14:textId="03779ED2" w:rsidR="00A53A7D" w:rsidRPr="008B1E2B" w:rsidRDefault="00A53A7D" w:rsidP="00E8630C">
      <w:pPr>
        <w:spacing w:after="0"/>
        <w:jc w:val="both"/>
        <w:rPr>
          <w:rFonts w:ascii="Times New Roman" w:hAnsi="Times New Roman"/>
          <w:b/>
          <w:sz w:val="24"/>
          <w:szCs w:val="24"/>
          <w:lang w:val="en-US" w:bidi="he-IL"/>
        </w:rPr>
      </w:pPr>
      <w:bookmarkStart w:id="0" w:name="_Toc303866647"/>
      <w:bookmarkStart w:id="1" w:name="_Toc303866747"/>
      <w:bookmarkStart w:id="2" w:name="_Toc303868425"/>
      <w:r w:rsidRPr="008B1E2B">
        <w:rPr>
          <w:rFonts w:ascii="Times New Roman" w:hAnsi="Times New Roman"/>
          <w:b/>
          <w:bCs/>
          <w:sz w:val="24"/>
          <w:szCs w:val="24"/>
          <w:u w:val="single"/>
          <w:lang w:val="en-US" w:bidi="he-IL"/>
        </w:rPr>
        <w:t>Position Title:</w:t>
      </w:r>
      <w:r w:rsidRPr="008B1E2B">
        <w:rPr>
          <w:rFonts w:ascii="Times New Roman" w:hAnsi="Times New Roman"/>
          <w:b/>
          <w:bCs/>
          <w:sz w:val="24"/>
          <w:szCs w:val="24"/>
          <w:lang w:val="en-US" w:bidi="he-IL"/>
        </w:rPr>
        <w:t xml:space="preserve"> </w:t>
      </w:r>
      <w:r w:rsidRPr="008B1E2B">
        <w:rPr>
          <w:rFonts w:ascii="Times New Roman" w:hAnsi="Times New Roman"/>
          <w:bCs/>
          <w:sz w:val="24"/>
          <w:szCs w:val="24"/>
          <w:lang w:val="en-US" w:bidi="he-IL"/>
        </w:rPr>
        <w:t xml:space="preserve"> </w:t>
      </w:r>
      <w:r w:rsidR="00E8630C" w:rsidRPr="00E8630C">
        <w:rPr>
          <w:rFonts w:ascii="Times New Roman" w:hAnsi="Times New Roman"/>
          <w:b/>
          <w:sz w:val="24"/>
          <w:szCs w:val="24"/>
          <w:lang w:bidi="he-IL"/>
        </w:rPr>
        <w:t>{{position_title}}</w:t>
      </w:r>
    </w:p>
    <w:p w14:paraId="07C45CF8" w14:textId="44F826D4" w:rsidR="00A53A7D" w:rsidRPr="008B1E2B" w:rsidRDefault="00F350A7" w:rsidP="00FA3A8B">
      <w:pPr>
        <w:spacing w:after="0"/>
        <w:jc w:val="both"/>
        <w:rPr>
          <w:rFonts w:ascii="Times New Roman" w:hAnsi="Times New Roman"/>
          <w:sz w:val="24"/>
          <w:szCs w:val="24"/>
          <w:lang w:val="en-US" w:bidi="he-IL"/>
        </w:rPr>
      </w:pPr>
      <w:r w:rsidRPr="008B1E2B">
        <w:rPr>
          <w:rFonts w:ascii="Times New Roman" w:hAnsi="Times New Roman"/>
          <w:sz w:val="24"/>
          <w:szCs w:val="24"/>
          <w:lang w:val="en-US" w:bidi="he-IL"/>
        </w:rPr>
        <w:t>The employee commits to fulfill all the obligations as mentioned in the job description until the expiration of the contract.</w:t>
      </w:r>
    </w:p>
    <w:p w14:paraId="7EF67B63" w14:textId="77777777" w:rsidR="00F350A7" w:rsidRPr="008B1E2B" w:rsidRDefault="00F350A7" w:rsidP="00FA3A8B">
      <w:pPr>
        <w:spacing w:after="0"/>
        <w:jc w:val="both"/>
        <w:rPr>
          <w:rFonts w:ascii="Times New Roman" w:hAnsi="Times New Roman"/>
          <w:sz w:val="24"/>
          <w:szCs w:val="24"/>
          <w:lang w:val="en-US" w:bidi="he-IL"/>
        </w:rPr>
      </w:pPr>
    </w:p>
    <w:p w14:paraId="132F533D" w14:textId="77777777" w:rsidR="00A53A7D" w:rsidRPr="008B1E2B" w:rsidRDefault="00A53A7D"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Duties:</w:t>
      </w:r>
    </w:p>
    <w:p w14:paraId="19990708" w14:textId="77777777" w:rsidR="00A53A7D" w:rsidRPr="008B1E2B" w:rsidRDefault="00A53A7D"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Employee’s duties and responsibilities are detailed in the attached job description and key performance indicator, which will be amended from time to time and signed as having read and understood.</w:t>
      </w:r>
    </w:p>
    <w:p w14:paraId="14779D90" w14:textId="77777777" w:rsidR="0004304B" w:rsidRPr="008B1E2B" w:rsidRDefault="0004304B" w:rsidP="00FA3A8B">
      <w:pPr>
        <w:spacing w:after="0"/>
        <w:rPr>
          <w:rFonts w:ascii="Times New Roman" w:hAnsi="Times New Roman"/>
          <w:sz w:val="24"/>
          <w:szCs w:val="24"/>
          <w:u w:val="single"/>
          <w:lang w:val="en-US"/>
        </w:rPr>
      </w:pPr>
    </w:p>
    <w:p w14:paraId="1717E45F" w14:textId="77777777" w:rsidR="00F350A7" w:rsidRPr="008B1E2B" w:rsidRDefault="0004304B" w:rsidP="00FA3A8B">
      <w:pPr>
        <w:spacing w:after="0"/>
        <w:ind w:left="1985" w:hanging="1985"/>
        <w:jc w:val="both"/>
        <w:rPr>
          <w:rFonts w:ascii="Times New Roman" w:hAnsi="Times New Roman"/>
          <w:b/>
          <w:bCs/>
          <w:sz w:val="24"/>
          <w:szCs w:val="24"/>
          <w:lang w:val="en-US" w:bidi="he-IL"/>
        </w:rPr>
      </w:pPr>
      <w:r w:rsidRPr="008B1E2B">
        <w:rPr>
          <w:rFonts w:ascii="Times New Roman" w:hAnsi="Times New Roman"/>
          <w:b/>
          <w:bCs/>
          <w:sz w:val="24"/>
          <w:szCs w:val="24"/>
          <w:u w:val="single"/>
          <w:lang w:val="en-US" w:bidi="he-IL"/>
        </w:rPr>
        <w:t>Start Date:</w:t>
      </w:r>
      <w:r w:rsidRPr="008B1E2B">
        <w:rPr>
          <w:rFonts w:ascii="Times New Roman" w:hAnsi="Times New Roman"/>
          <w:b/>
          <w:bCs/>
          <w:sz w:val="24"/>
          <w:szCs w:val="24"/>
          <w:lang w:val="en-US" w:bidi="he-IL"/>
        </w:rPr>
        <w:t xml:space="preserve"> </w:t>
      </w:r>
    </w:p>
    <w:p w14:paraId="4BE46C10" w14:textId="20587830" w:rsidR="0004304B" w:rsidRPr="008B1E2B" w:rsidRDefault="00F350A7" w:rsidP="00E8630C">
      <w:pPr>
        <w:spacing w:after="0"/>
        <w:ind w:left="1985" w:hanging="1985"/>
        <w:jc w:val="both"/>
        <w:rPr>
          <w:rFonts w:ascii="Times New Roman" w:hAnsi="Times New Roman"/>
          <w:bCs/>
          <w:sz w:val="24"/>
          <w:szCs w:val="24"/>
          <w:lang w:val="en-US" w:bidi="he-IL"/>
        </w:rPr>
      </w:pPr>
      <w:r w:rsidRPr="008B1E2B">
        <w:rPr>
          <w:rFonts w:ascii="Times New Roman" w:hAnsi="Times New Roman"/>
          <w:bCs/>
          <w:sz w:val="24"/>
          <w:szCs w:val="24"/>
          <w:lang w:val="en-US" w:bidi="he-IL"/>
        </w:rPr>
        <w:t>This contract will begin on</w:t>
      </w:r>
      <w:r w:rsidRPr="008B1E2B">
        <w:rPr>
          <w:rFonts w:ascii="Times New Roman" w:hAnsi="Times New Roman"/>
          <w:b/>
          <w:bCs/>
          <w:sz w:val="24"/>
          <w:szCs w:val="24"/>
          <w:lang w:val="en-US" w:bidi="he-IL"/>
        </w:rPr>
        <w:t xml:space="preserve"> </w:t>
      </w:r>
      <w:r w:rsidR="00E8630C" w:rsidRPr="00E8630C">
        <w:rPr>
          <w:rFonts w:ascii="Times New Roman" w:hAnsi="Times New Roman"/>
          <w:bCs/>
          <w:sz w:val="24"/>
          <w:szCs w:val="24"/>
          <w:lang w:bidi="he-IL"/>
        </w:rPr>
        <w:t>{{start_date}} until {{end_date}}</w:t>
      </w:r>
      <w:r w:rsidRPr="008B1E2B">
        <w:rPr>
          <w:rFonts w:ascii="Times New Roman" w:hAnsi="Times New Roman"/>
          <w:bCs/>
          <w:sz w:val="24"/>
          <w:szCs w:val="24"/>
          <w:lang w:val="en-US" w:bidi="he-IL"/>
        </w:rPr>
        <w:t>.</w:t>
      </w:r>
    </w:p>
    <w:p w14:paraId="7CB852A2" w14:textId="42F73C8B" w:rsidR="007C5DDF" w:rsidRPr="008B1E2B" w:rsidRDefault="007C5DDF" w:rsidP="00E8630C">
      <w:pPr>
        <w:spacing w:after="0"/>
        <w:jc w:val="both"/>
        <w:rPr>
          <w:rFonts w:ascii="Times New Roman" w:hAnsi="Times New Roman"/>
          <w:sz w:val="24"/>
          <w:szCs w:val="24"/>
          <w:lang w:val="en-US" w:bidi="he-IL"/>
        </w:rPr>
      </w:pPr>
      <w:r w:rsidRPr="008B1E2B">
        <w:rPr>
          <w:rFonts w:ascii="Times New Roman" w:hAnsi="Times New Roman"/>
          <w:sz w:val="24"/>
          <w:szCs w:val="24"/>
          <w:lang w:val="en-US" w:bidi="he-IL"/>
        </w:rPr>
        <w:t xml:space="preserve">This is the </w:t>
      </w:r>
      <w:r w:rsidR="00E8630C" w:rsidRPr="00E8630C">
        <w:rPr>
          <w:rFonts w:ascii="Times New Roman" w:hAnsi="Times New Roman"/>
          <w:sz w:val="24"/>
          <w:szCs w:val="24"/>
          <w:lang w:bidi="he-IL"/>
        </w:rPr>
        <w:t>{{contract_type}}</w:t>
      </w:r>
      <w:r w:rsidR="00E8630C">
        <w:rPr>
          <w:rFonts w:ascii="Times New Roman" w:hAnsi="Times New Roman"/>
          <w:sz w:val="24"/>
          <w:szCs w:val="24"/>
          <w:lang w:bidi="he-IL"/>
        </w:rPr>
        <w:t>.</w:t>
      </w:r>
    </w:p>
    <w:p w14:paraId="151277FC" w14:textId="0A9E79EE"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lang w:val="en-US" w:bidi="he-IL"/>
        </w:rPr>
        <w:tab/>
      </w:r>
      <w:r w:rsidRPr="008B1E2B">
        <w:rPr>
          <w:rFonts w:ascii="Times New Roman" w:hAnsi="Times New Roman"/>
          <w:b/>
          <w:bCs/>
          <w:sz w:val="24"/>
          <w:szCs w:val="24"/>
          <w:lang w:val="en-US" w:bidi="he-IL"/>
        </w:rPr>
        <w:tab/>
      </w:r>
    </w:p>
    <w:p w14:paraId="0091ADAE" w14:textId="77777777"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u w:val="single"/>
          <w:lang w:val="en-US" w:bidi="he-IL"/>
        </w:rPr>
        <w:t>Working Hours:</w:t>
      </w:r>
      <w:r w:rsidRPr="008B1E2B">
        <w:rPr>
          <w:rFonts w:ascii="Times New Roman" w:hAnsi="Times New Roman"/>
          <w:b/>
          <w:bCs/>
          <w:sz w:val="24"/>
          <w:szCs w:val="24"/>
          <w:lang w:val="en-US" w:bidi="he-IL"/>
        </w:rPr>
        <w:tab/>
      </w:r>
    </w:p>
    <w:p w14:paraId="6FC0A95A" w14:textId="77C0E09C" w:rsidR="0004304B" w:rsidRPr="008B1E2B" w:rsidRDefault="00E8630C" w:rsidP="00E8630C">
      <w:pPr>
        <w:spacing w:after="0"/>
        <w:jc w:val="both"/>
        <w:rPr>
          <w:rFonts w:ascii="Times New Roman" w:hAnsi="Times New Roman"/>
          <w:bCs/>
          <w:sz w:val="24"/>
          <w:szCs w:val="24"/>
          <w:lang w:val="en-US" w:bidi="he-IL"/>
        </w:rPr>
      </w:pPr>
      <w:r w:rsidRPr="00E8630C">
        <w:rPr>
          <w:rFonts w:ascii="Times New Roman" w:hAnsi="Times New Roman"/>
          <w:bCs/>
          <w:sz w:val="24"/>
          <w:szCs w:val="24"/>
          <w:lang w:bidi="he-IL"/>
        </w:rPr>
        <w:t>{{working_hours}}</w:t>
      </w:r>
      <w:r w:rsidR="0004304B" w:rsidRPr="008B1E2B">
        <w:rPr>
          <w:rFonts w:ascii="Times New Roman" w:hAnsi="Times New Roman"/>
          <w:bCs/>
          <w:sz w:val="24"/>
          <w:szCs w:val="24"/>
          <w:lang w:val="en-US" w:bidi="he-IL"/>
        </w:rPr>
        <w:t>. Extra hours may be required and compensated as compensatory leave.</w:t>
      </w:r>
    </w:p>
    <w:p w14:paraId="4D2DC3ED" w14:textId="77777777" w:rsidR="0004304B" w:rsidRPr="008B1E2B" w:rsidRDefault="0004304B" w:rsidP="00FA3A8B">
      <w:pPr>
        <w:spacing w:after="0"/>
        <w:jc w:val="both"/>
        <w:rPr>
          <w:rFonts w:ascii="Times New Roman" w:hAnsi="Times New Roman"/>
          <w:b/>
          <w:bCs/>
          <w:sz w:val="24"/>
          <w:szCs w:val="24"/>
          <w:lang w:val="en-US" w:bidi="he-IL"/>
        </w:rPr>
      </w:pPr>
    </w:p>
    <w:p w14:paraId="7C6E87E6" w14:textId="409EA710" w:rsidR="00F350A7" w:rsidRPr="008B1E2B" w:rsidRDefault="00F350A7"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Remuneration:</w:t>
      </w:r>
    </w:p>
    <w:p w14:paraId="6FC24591" w14:textId="37D34F86" w:rsidR="0004304B" w:rsidRPr="008B1E2B" w:rsidRDefault="0004304B" w:rsidP="005317C5">
      <w:pPr>
        <w:pStyle w:val="ListParagraph"/>
        <w:numPr>
          <w:ilvl w:val="0"/>
          <w:numId w:val="25"/>
        </w:numPr>
        <w:ind w:left="567" w:hanging="283"/>
        <w:jc w:val="both"/>
        <w:rPr>
          <w:b/>
          <w:bCs/>
          <w:u w:val="single"/>
          <w:lang w:val="en-US" w:bidi="he-IL"/>
        </w:rPr>
      </w:pPr>
      <w:r w:rsidRPr="008B1E2B">
        <w:rPr>
          <w:b/>
          <w:bCs/>
          <w:u w:val="single"/>
          <w:lang w:val="en-US" w:bidi="he-IL"/>
        </w:rPr>
        <w:t xml:space="preserve">Salary </w:t>
      </w:r>
    </w:p>
    <w:p w14:paraId="0AF3D027" w14:textId="44163F60" w:rsidR="0004304B" w:rsidRPr="008B1E2B" w:rsidRDefault="00F350A7" w:rsidP="00FC4EB9">
      <w:pPr>
        <w:spacing w:after="0"/>
        <w:ind w:left="284"/>
        <w:jc w:val="both"/>
        <w:rPr>
          <w:rFonts w:ascii="Times New Roman" w:hAnsi="Times New Roman"/>
          <w:sz w:val="24"/>
          <w:szCs w:val="24"/>
          <w:lang w:val="en-US" w:bidi="he-IL"/>
        </w:rPr>
      </w:pPr>
      <w:bookmarkStart w:id="3" w:name="_Hlk509323456"/>
      <w:r w:rsidRPr="008B1E2B">
        <w:rPr>
          <w:rFonts w:ascii="Times New Roman" w:hAnsi="Times New Roman"/>
          <w:sz w:val="24"/>
          <w:szCs w:val="24"/>
          <w:lang w:val="en-US" w:bidi="he-IL"/>
        </w:rPr>
        <w:t>The gross salary of the employee is</w:t>
      </w:r>
      <w:r w:rsidRPr="008B1E2B">
        <w:rPr>
          <w:rFonts w:ascii="Times New Roman" w:hAnsi="Times New Roman"/>
          <w:b/>
          <w:bCs/>
          <w:sz w:val="24"/>
          <w:szCs w:val="24"/>
          <w:lang w:val="en-US" w:bidi="he-IL"/>
        </w:rPr>
        <w:t xml:space="preserve"> </w:t>
      </w:r>
      <w:r w:rsidR="00BA75D1" w:rsidRPr="008B1E2B">
        <w:rPr>
          <w:rFonts w:ascii="Times New Roman" w:hAnsi="Times New Roman"/>
          <w:b/>
          <w:bCs/>
          <w:sz w:val="24"/>
          <w:szCs w:val="24"/>
          <w:lang w:val="en-US" w:bidi="he-IL"/>
        </w:rPr>
        <w:t xml:space="preserve">US$ </w:t>
      </w:r>
      <w:r w:rsidR="00FC4EB9" w:rsidRPr="00FC4EB9">
        <w:rPr>
          <w:rFonts w:ascii="Times New Roman" w:hAnsi="Times New Roman"/>
          <w:b/>
          <w:bCs/>
          <w:sz w:val="24"/>
          <w:szCs w:val="24"/>
          <w:lang w:bidi="he-IL"/>
        </w:rPr>
        <w:t>{{salary_amount}} ({{salary_grade}})</w:t>
      </w:r>
      <w:r w:rsidR="00FC4EB9">
        <w:rPr>
          <w:rFonts w:ascii="Times New Roman" w:hAnsi="Times New Roman"/>
          <w:b/>
          <w:bCs/>
          <w:sz w:val="24"/>
          <w:szCs w:val="24"/>
          <w:lang w:bidi="he-IL"/>
        </w:rPr>
        <w:t xml:space="preserve"> </w:t>
      </w:r>
      <w:r w:rsidR="0004304B" w:rsidRPr="008B1E2B">
        <w:rPr>
          <w:rFonts w:ascii="Times New Roman" w:hAnsi="Times New Roman"/>
          <w:b/>
          <w:bCs/>
          <w:sz w:val="24"/>
          <w:szCs w:val="24"/>
          <w:lang w:val="en-US" w:bidi="he-IL"/>
        </w:rPr>
        <w:t>per calendar month</w:t>
      </w:r>
      <w:r w:rsidRPr="008B1E2B">
        <w:rPr>
          <w:rFonts w:ascii="Times New Roman" w:hAnsi="Times New Roman"/>
          <w:b/>
          <w:bCs/>
          <w:sz w:val="24"/>
          <w:szCs w:val="24"/>
          <w:lang w:val="en-US" w:bidi="he-IL"/>
        </w:rPr>
        <w:t xml:space="preserve"> </w:t>
      </w:r>
      <w:r w:rsidRPr="008B1E2B">
        <w:rPr>
          <w:rFonts w:ascii="Times New Roman" w:hAnsi="Times New Roman"/>
          <w:sz w:val="24"/>
          <w:szCs w:val="24"/>
          <w:lang w:val="en-US" w:bidi="he-IL"/>
        </w:rPr>
        <w:t>(</w:t>
      </w:r>
      <w:r w:rsidR="00FC4EB9" w:rsidRPr="00FC4EB9">
        <w:rPr>
          <w:rFonts w:ascii="Times New Roman" w:hAnsi="Times New Roman"/>
          <w:sz w:val="24"/>
          <w:szCs w:val="24"/>
          <w:lang w:bidi="he-IL"/>
        </w:rPr>
        <w:t>{{salary_amount_words}}</w:t>
      </w:r>
      <w:r w:rsidRPr="008B1E2B">
        <w:rPr>
          <w:rFonts w:ascii="Times New Roman" w:hAnsi="Times New Roman"/>
          <w:sz w:val="24"/>
          <w:szCs w:val="24"/>
          <w:lang w:val="en-US" w:bidi="he-IL"/>
        </w:rPr>
        <w:t>).</w:t>
      </w:r>
    </w:p>
    <w:p w14:paraId="27797800" w14:textId="067DFFC5" w:rsidR="00F350A7" w:rsidRPr="008B1E2B" w:rsidRDefault="00F350A7" w:rsidP="00F350A7">
      <w:pPr>
        <w:spacing w:after="0"/>
        <w:ind w:left="284"/>
        <w:jc w:val="both"/>
        <w:rPr>
          <w:rFonts w:ascii="Times New Roman" w:hAnsi="Times New Roman"/>
          <w:sz w:val="24"/>
          <w:szCs w:val="24"/>
          <w:lang w:val="en-US" w:bidi="he-IL"/>
        </w:rPr>
      </w:pPr>
      <w:r w:rsidRPr="008B1E2B">
        <w:rPr>
          <w:rFonts w:ascii="Times New Roman" w:hAnsi="Times New Roman"/>
          <w:sz w:val="24"/>
          <w:szCs w:val="24"/>
          <w:lang w:val="en-US" w:bidi="he-IL"/>
        </w:rPr>
        <w:t xml:space="preserve">The Employer will pay the salary in the last week of the month by bank transfer. If it falls on the date of </w:t>
      </w:r>
      <w:r w:rsidR="007C5DDF" w:rsidRPr="008B1E2B">
        <w:rPr>
          <w:rFonts w:ascii="Times New Roman" w:hAnsi="Times New Roman"/>
          <w:sz w:val="24"/>
          <w:szCs w:val="24"/>
          <w:lang w:val="en-US" w:bidi="he-IL"/>
        </w:rPr>
        <w:t xml:space="preserve">the </w:t>
      </w:r>
      <w:r w:rsidRPr="008B1E2B">
        <w:rPr>
          <w:rFonts w:ascii="Times New Roman" w:hAnsi="Times New Roman"/>
          <w:sz w:val="24"/>
          <w:szCs w:val="24"/>
          <w:lang w:val="en-US" w:bidi="he-IL"/>
        </w:rPr>
        <w:t>weekend or holiday, the payment might be done in advance at the discretion of the emplo</w:t>
      </w:r>
      <w:r w:rsidR="007C5DDF" w:rsidRPr="008B1E2B">
        <w:rPr>
          <w:rFonts w:ascii="Times New Roman" w:hAnsi="Times New Roman"/>
          <w:sz w:val="24"/>
          <w:szCs w:val="24"/>
          <w:lang w:val="en-US" w:bidi="he-IL"/>
        </w:rPr>
        <w:t>y</w:t>
      </w:r>
      <w:r w:rsidRPr="008B1E2B">
        <w:rPr>
          <w:rFonts w:ascii="Times New Roman" w:hAnsi="Times New Roman"/>
          <w:sz w:val="24"/>
          <w:szCs w:val="24"/>
          <w:lang w:val="en-US" w:bidi="he-IL"/>
        </w:rPr>
        <w:t>er.</w:t>
      </w:r>
    </w:p>
    <w:p w14:paraId="4685210A" w14:textId="6D350E7B" w:rsidR="0004304B" w:rsidRPr="008B1E2B" w:rsidRDefault="0004304B" w:rsidP="00F350A7">
      <w:pPr>
        <w:spacing w:after="0"/>
        <w:ind w:left="284"/>
        <w:jc w:val="both"/>
        <w:rPr>
          <w:rFonts w:ascii="Times New Roman" w:hAnsi="Times New Roman"/>
          <w:sz w:val="24"/>
          <w:szCs w:val="24"/>
          <w:lang w:val="en-US" w:bidi="he-IL"/>
        </w:rPr>
      </w:pPr>
      <w:r w:rsidRPr="008B1E2B">
        <w:rPr>
          <w:rFonts w:ascii="Times New Roman" w:hAnsi="Times New Roman"/>
          <w:sz w:val="24"/>
          <w:szCs w:val="24"/>
          <w:lang w:val="en-US" w:bidi="he-IL"/>
        </w:rPr>
        <w:t xml:space="preserve">The employer shall withhold tax and make payment to the appropriate authorities according to the laws and regulations of the Cambodian. </w:t>
      </w:r>
    </w:p>
    <w:p w14:paraId="431E16A9" w14:textId="6C832A39" w:rsidR="0077400F" w:rsidRPr="008B1E2B" w:rsidRDefault="0077400F" w:rsidP="0077400F">
      <w:pPr>
        <w:pStyle w:val="ListParagraph"/>
        <w:ind w:left="567"/>
        <w:jc w:val="both"/>
        <w:rPr>
          <w:lang w:val="en-US" w:bidi="he-IL"/>
        </w:rPr>
      </w:pPr>
    </w:p>
    <w:p w14:paraId="7EF7C8B6" w14:textId="2D9FF6D6" w:rsidR="00D67E27" w:rsidRDefault="00D67E27" w:rsidP="0077400F">
      <w:pPr>
        <w:pStyle w:val="ListParagraph"/>
        <w:ind w:left="567"/>
        <w:jc w:val="both"/>
        <w:rPr>
          <w:lang w:val="en-US" w:bidi="he-IL"/>
        </w:rPr>
      </w:pPr>
    </w:p>
    <w:p w14:paraId="6CCD32BA" w14:textId="171FF23F" w:rsidR="008B1E2B" w:rsidRDefault="008B1E2B" w:rsidP="0077400F">
      <w:pPr>
        <w:pStyle w:val="ListParagraph"/>
        <w:ind w:left="567"/>
        <w:jc w:val="both"/>
        <w:rPr>
          <w:lang w:val="en-US" w:bidi="he-IL"/>
        </w:rPr>
      </w:pPr>
    </w:p>
    <w:p w14:paraId="3F9D2B49" w14:textId="77777777" w:rsidR="008B1E2B" w:rsidRPr="008B1E2B" w:rsidRDefault="008B1E2B" w:rsidP="003D53BF">
      <w:pPr>
        <w:pStyle w:val="ListParagraph"/>
        <w:ind w:left="567"/>
        <w:jc w:val="right"/>
        <w:rPr>
          <w:lang w:val="en-US" w:bidi="he-IL"/>
        </w:rPr>
      </w:pPr>
    </w:p>
    <w:p w14:paraId="7C51514C" w14:textId="6AA1253A" w:rsidR="0004304B" w:rsidRPr="008B1E2B" w:rsidRDefault="00F350A7" w:rsidP="005317C5">
      <w:pPr>
        <w:pStyle w:val="ListParagraph"/>
        <w:numPr>
          <w:ilvl w:val="0"/>
          <w:numId w:val="25"/>
        </w:numPr>
        <w:ind w:left="567" w:hanging="283"/>
        <w:jc w:val="both"/>
        <w:rPr>
          <w:lang w:val="en-US" w:bidi="he-IL"/>
        </w:rPr>
      </w:pPr>
      <w:r w:rsidRPr="008B1E2B">
        <w:rPr>
          <w:b/>
          <w:bCs/>
          <w:u w:val="single"/>
          <w:lang w:val="en-US" w:bidi="he-IL"/>
        </w:rPr>
        <w:lastRenderedPageBreak/>
        <w:t>Benefits</w:t>
      </w:r>
    </w:p>
    <w:bookmarkEnd w:id="3"/>
    <w:p w14:paraId="56A8DA8D" w14:textId="77777777" w:rsidR="0004304B" w:rsidRPr="008B1E2B" w:rsidRDefault="0004304B" w:rsidP="00F350A7">
      <w:pPr>
        <w:spacing w:after="0"/>
        <w:ind w:left="284"/>
        <w:jc w:val="both"/>
        <w:rPr>
          <w:rFonts w:ascii="Times New Roman" w:hAnsi="Times New Roman"/>
          <w:sz w:val="24"/>
          <w:szCs w:val="24"/>
          <w:lang w:val="en-US" w:bidi="he-IL"/>
        </w:rPr>
      </w:pPr>
      <w:r w:rsidRPr="008B1E2B">
        <w:rPr>
          <w:rFonts w:ascii="Times New Roman" w:hAnsi="Times New Roman"/>
          <w:sz w:val="24"/>
          <w:szCs w:val="24"/>
          <w:lang w:val="en-US" w:bidi="he-IL"/>
        </w:rPr>
        <w:t>The following is a summary benefit and for more detail please refer to policies:</w:t>
      </w:r>
    </w:p>
    <w:p w14:paraId="5D7EB5D7" w14:textId="30B7DD19" w:rsidR="0004304B" w:rsidRPr="008B1E2B" w:rsidRDefault="0004304B" w:rsidP="00FC4EB9">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Medical Allowance: </w:t>
      </w:r>
      <w:r w:rsidR="003169BE" w:rsidRPr="008B1E2B">
        <w:rPr>
          <w:rFonts w:ascii="Times New Roman" w:hAnsi="Times New Roman"/>
          <w:sz w:val="24"/>
          <w:szCs w:val="24"/>
          <w:lang w:val="en-US"/>
        </w:rPr>
        <w:t>US$</w:t>
      </w:r>
      <w:r w:rsidR="00FC4EB9" w:rsidRPr="00FC4EB9">
        <w:rPr>
          <w:rFonts w:ascii="Times New Roman" w:hAnsi="Times New Roman"/>
          <w:sz w:val="24"/>
          <w:szCs w:val="24"/>
        </w:rPr>
        <w:t>{{medical_allowance}}</w:t>
      </w:r>
      <w:r w:rsidR="00FC4EB9">
        <w:rPr>
          <w:rFonts w:ascii="Times New Roman" w:hAnsi="Times New Roman"/>
          <w:sz w:val="24"/>
          <w:szCs w:val="24"/>
        </w:rPr>
        <w:t xml:space="preserve"> </w:t>
      </w:r>
      <w:r w:rsidRPr="008B1E2B">
        <w:rPr>
          <w:rFonts w:ascii="Times New Roman" w:hAnsi="Times New Roman"/>
          <w:sz w:val="24"/>
          <w:szCs w:val="24"/>
          <w:lang w:val="en-US"/>
        </w:rPr>
        <w:t xml:space="preserve">per </w:t>
      </w:r>
      <w:r w:rsidRPr="008B1E2B">
        <w:rPr>
          <w:rFonts w:ascii="Times New Roman" w:hAnsi="Times New Roman"/>
          <w:bCs/>
          <w:sz w:val="24"/>
          <w:szCs w:val="24"/>
          <w:lang w:val="en-US"/>
        </w:rPr>
        <w:t>calendar year will be monthly transferred with the salary to the employee’s bank account</w:t>
      </w:r>
      <w:r w:rsidRPr="008B1E2B">
        <w:rPr>
          <w:rFonts w:ascii="Times New Roman" w:hAnsi="Times New Roman"/>
          <w:sz w:val="24"/>
          <w:szCs w:val="24"/>
          <w:lang w:val="en-US"/>
        </w:rPr>
        <w:t xml:space="preserve">.  </w:t>
      </w:r>
    </w:p>
    <w:p w14:paraId="2F2426AF" w14:textId="37AB1E8E" w:rsidR="0004304B" w:rsidRPr="008B1E2B" w:rsidRDefault="0004304B"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Insurance: Staff and immediate family members will get health and accident insurance. Furthermore, the staff is also covered by NSSF. </w:t>
      </w:r>
    </w:p>
    <w:p w14:paraId="50F8438B" w14:textId="4B09342A" w:rsidR="0004304B" w:rsidRPr="008B1E2B" w:rsidRDefault="0004304B" w:rsidP="00FC4EB9">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Child Education:</w:t>
      </w:r>
      <w:r w:rsidR="00F350A7" w:rsidRPr="008B1E2B">
        <w:rPr>
          <w:rFonts w:ascii="Times New Roman" w:hAnsi="Times New Roman"/>
          <w:sz w:val="24"/>
          <w:szCs w:val="24"/>
          <w:lang w:val="en-US"/>
        </w:rPr>
        <w:t xml:space="preserve"> </w:t>
      </w:r>
      <w:r w:rsidR="003169BE" w:rsidRPr="008B1E2B">
        <w:rPr>
          <w:rFonts w:ascii="Times New Roman" w:hAnsi="Times New Roman"/>
          <w:sz w:val="24"/>
          <w:szCs w:val="24"/>
          <w:lang w:val="en-US"/>
        </w:rPr>
        <w:t>US$</w:t>
      </w:r>
      <w:r w:rsidR="00FC4EB9" w:rsidRPr="00FC4EB9">
        <w:rPr>
          <w:rFonts w:ascii="Times New Roman" w:hAnsi="Times New Roman"/>
          <w:sz w:val="24"/>
          <w:szCs w:val="24"/>
        </w:rPr>
        <w:t xml:space="preserve">{{child_education_allowance}} </w:t>
      </w:r>
      <w:r w:rsidRPr="008B1E2B">
        <w:rPr>
          <w:rFonts w:ascii="Times New Roman" w:hAnsi="Times New Roman"/>
          <w:sz w:val="24"/>
          <w:szCs w:val="24"/>
          <w:lang w:val="en-US"/>
        </w:rPr>
        <w:t>per child per year</w:t>
      </w:r>
      <w:r w:rsidR="00F350A7" w:rsidRPr="008B1E2B">
        <w:rPr>
          <w:rFonts w:ascii="Times New Roman" w:hAnsi="Times New Roman"/>
          <w:sz w:val="24"/>
          <w:szCs w:val="24"/>
          <w:lang w:val="en-US"/>
        </w:rPr>
        <w:t>, aged from 4-18 years old</w:t>
      </w:r>
      <w:r w:rsidRPr="008B1E2B">
        <w:rPr>
          <w:rFonts w:ascii="Times New Roman" w:hAnsi="Times New Roman"/>
          <w:sz w:val="24"/>
          <w:szCs w:val="24"/>
          <w:lang w:val="en-US"/>
        </w:rPr>
        <w:t xml:space="preserve">. For detail, See Personnel Policy for details of education allowance for school-age children </w:t>
      </w:r>
    </w:p>
    <w:p w14:paraId="0AF07933" w14:textId="687F85B6" w:rsidR="00E8379F" w:rsidRPr="008B1E2B" w:rsidRDefault="00E8379F"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Severance pay</w:t>
      </w:r>
      <w:r w:rsidR="0004304B" w:rsidRPr="008B1E2B">
        <w:rPr>
          <w:rFonts w:ascii="Times New Roman" w:hAnsi="Times New Roman"/>
          <w:sz w:val="24"/>
          <w:szCs w:val="24"/>
          <w:lang w:val="en-US"/>
        </w:rPr>
        <w:t>:</w:t>
      </w:r>
      <w:r w:rsidR="00F350A7" w:rsidRPr="008B1E2B">
        <w:rPr>
          <w:rFonts w:ascii="Times New Roman" w:hAnsi="Times New Roman"/>
          <w:sz w:val="24"/>
          <w:szCs w:val="24"/>
          <w:lang w:val="en-US"/>
        </w:rPr>
        <w:t xml:space="preserve"> The employer shall provide </w:t>
      </w:r>
      <w:r w:rsidRPr="008B1E2B">
        <w:rPr>
          <w:rFonts w:ascii="Times New Roman" w:hAnsi="Times New Roman"/>
          <w:sz w:val="24"/>
          <w:szCs w:val="24"/>
          <w:lang w:val="en-US"/>
        </w:rPr>
        <w:t>severance pay, upon completion of employment with the NGOF, for all local employee who has worked with the NGOF with below percentage of salary received throughout uninterrupted employment with the NGOF:</w:t>
      </w:r>
    </w:p>
    <w:p w14:paraId="4666418A" w14:textId="1AADF151" w:rsidR="00E8379F" w:rsidRPr="008B1E2B" w:rsidRDefault="00E8379F" w:rsidP="005317C5">
      <w:pPr>
        <w:pStyle w:val="ListParagraph"/>
        <w:numPr>
          <w:ilvl w:val="0"/>
          <w:numId w:val="27"/>
        </w:numPr>
        <w:spacing w:after="120"/>
        <w:ind w:left="1797" w:hanging="357"/>
        <w:contextualSpacing w:val="0"/>
        <w:jc w:val="both"/>
        <w:rPr>
          <w:rFonts w:eastAsia="Calibri"/>
        </w:rPr>
      </w:pPr>
      <w:r w:rsidRPr="008B1E2B">
        <w:rPr>
          <w:rFonts w:eastAsia="Calibri"/>
        </w:rPr>
        <w:t>At least one year up to two years of employment shall receive 8.33%</w:t>
      </w:r>
      <w:r w:rsidR="00BA75D1" w:rsidRPr="008B1E2B">
        <w:rPr>
          <w:rFonts w:eastAsia="Calibri"/>
        </w:rPr>
        <w:t xml:space="preserve"> or 1.83 day</w:t>
      </w:r>
      <w:r w:rsidRPr="008B1E2B">
        <w:rPr>
          <w:rFonts w:eastAsia="Calibri"/>
        </w:rPr>
        <w:t xml:space="preserve"> of the total salary paid during the length of the contract which is included in the minimum requirement of 5% of the </w:t>
      </w:r>
      <w:proofErr w:type="spellStart"/>
      <w:r w:rsidRPr="008B1E2B">
        <w:rPr>
          <w:rFonts w:eastAsia="Calibri"/>
        </w:rPr>
        <w:t>labor</w:t>
      </w:r>
      <w:proofErr w:type="spellEnd"/>
      <w:r w:rsidRPr="008B1E2B">
        <w:rPr>
          <w:rFonts w:eastAsia="Calibri"/>
        </w:rPr>
        <w:t xml:space="preserve"> law. </w:t>
      </w:r>
    </w:p>
    <w:p w14:paraId="792DBCBC" w14:textId="708AD446" w:rsidR="00F350A7" w:rsidRPr="008B1E2B" w:rsidRDefault="0004304B"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13</w:t>
      </w:r>
      <w:r w:rsidR="00E8379F" w:rsidRPr="008B1E2B">
        <w:rPr>
          <w:rFonts w:ascii="Times New Roman" w:hAnsi="Times New Roman"/>
          <w:sz w:val="24"/>
          <w:szCs w:val="24"/>
          <w:vertAlign w:val="superscript"/>
          <w:lang w:val="en-US"/>
        </w:rPr>
        <w:t>th</w:t>
      </w:r>
      <w:r w:rsidR="00E8379F" w:rsidRPr="008B1E2B">
        <w:rPr>
          <w:rFonts w:ascii="Times New Roman" w:hAnsi="Times New Roman"/>
          <w:sz w:val="24"/>
          <w:szCs w:val="24"/>
          <w:lang w:val="en-US"/>
        </w:rPr>
        <w:t xml:space="preserve"> </w:t>
      </w:r>
      <w:r w:rsidRPr="008B1E2B">
        <w:rPr>
          <w:rFonts w:ascii="Times New Roman" w:hAnsi="Times New Roman"/>
          <w:sz w:val="24"/>
          <w:szCs w:val="24"/>
          <w:lang w:val="en-US"/>
        </w:rPr>
        <w:t>Month Salary: The 13th</w:t>
      </w:r>
      <w:r w:rsidR="007C5DDF" w:rsidRPr="008B1E2B">
        <w:rPr>
          <w:rFonts w:ascii="Times New Roman" w:hAnsi="Times New Roman"/>
          <w:sz w:val="24"/>
          <w:szCs w:val="24"/>
          <w:lang w:val="en-US"/>
        </w:rPr>
        <w:t>-</w:t>
      </w:r>
      <w:r w:rsidRPr="008B1E2B">
        <w:rPr>
          <w:rFonts w:ascii="Times New Roman" w:hAnsi="Times New Roman"/>
          <w:sz w:val="24"/>
          <w:szCs w:val="24"/>
          <w:lang w:val="en-US"/>
        </w:rPr>
        <w:t>month salary shall be equal to 100% of the current monthly salary.</w:t>
      </w:r>
      <w:bookmarkStart w:id="4" w:name="_Toc80804582"/>
      <w:r w:rsidR="00F350A7" w:rsidRPr="008B1E2B">
        <w:rPr>
          <w:rFonts w:ascii="Times New Roman" w:hAnsi="Times New Roman"/>
          <w:sz w:val="24"/>
          <w:szCs w:val="24"/>
          <w:lang w:val="en-US"/>
        </w:rPr>
        <w:t xml:space="preserve"> </w:t>
      </w:r>
    </w:p>
    <w:p w14:paraId="74C1E9EC" w14:textId="199AB78D" w:rsidR="0004304B" w:rsidRPr="008B1E2B" w:rsidRDefault="00F350A7" w:rsidP="00FC4EB9">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Delivery Benefit</w:t>
      </w:r>
      <w:bookmarkEnd w:id="4"/>
      <w:r w:rsidRPr="008B1E2B">
        <w:rPr>
          <w:rFonts w:ascii="Times New Roman" w:hAnsi="Times New Roman"/>
          <w:sz w:val="24"/>
          <w:szCs w:val="24"/>
          <w:lang w:val="en-US"/>
        </w:rPr>
        <w:t>: The employer will contribute to both male and female employee</w:t>
      </w:r>
      <w:r w:rsidR="007C5DDF" w:rsidRPr="008B1E2B">
        <w:rPr>
          <w:rFonts w:ascii="Times New Roman" w:hAnsi="Times New Roman"/>
          <w:sz w:val="24"/>
          <w:szCs w:val="24"/>
          <w:lang w:val="en-US"/>
        </w:rPr>
        <w:t>s</w:t>
      </w:r>
      <w:r w:rsidRPr="008B1E2B">
        <w:rPr>
          <w:rFonts w:ascii="Times New Roman" w:hAnsi="Times New Roman"/>
          <w:sz w:val="24"/>
          <w:szCs w:val="24"/>
          <w:lang w:val="en-US"/>
        </w:rPr>
        <w:t xml:space="preserve"> with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 xml:space="preserve">net amount of </w:t>
      </w:r>
      <w:r w:rsidR="003169BE" w:rsidRPr="008B1E2B">
        <w:rPr>
          <w:rFonts w:ascii="Times New Roman" w:hAnsi="Times New Roman"/>
          <w:sz w:val="24"/>
          <w:szCs w:val="24"/>
          <w:lang w:val="en-US"/>
        </w:rPr>
        <w:t>USD</w:t>
      </w:r>
      <w:r w:rsidR="003169BE" w:rsidRPr="00FC4EB9">
        <w:rPr>
          <w:rFonts w:ascii="Times New Roman" w:hAnsi="Times New Roman"/>
          <w:sz w:val="24"/>
          <w:szCs w:val="24"/>
        </w:rPr>
        <w:t xml:space="preserve"> </w:t>
      </w:r>
      <w:r w:rsidR="00FC4EB9" w:rsidRPr="00FC4EB9">
        <w:rPr>
          <w:rFonts w:ascii="Times New Roman" w:hAnsi="Times New Roman"/>
          <w:sz w:val="24"/>
          <w:szCs w:val="24"/>
        </w:rPr>
        <w:t>{{delivery_benefit}}</w:t>
      </w:r>
      <w:r w:rsidRPr="008B1E2B">
        <w:rPr>
          <w:rFonts w:ascii="Times New Roman" w:hAnsi="Times New Roman"/>
          <w:sz w:val="24"/>
          <w:szCs w:val="24"/>
          <w:lang w:val="en-US"/>
        </w:rPr>
        <w:t xml:space="preserve"> per birth delivery and </w:t>
      </w:r>
      <w:r w:rsidR="003169BE" w:rsidRPr="008B1E2B">
        <w:rPr>
          <w:rFonts w:ascii="Times New Roman" w:hAnsi="Times New Roman"/>
          <w:sz w:val="24"/>
          <w:szCs w:val="24"/>
          <w:lang w:val="en-US"/>
        </w:rPr>
        <w:t>USD</w:t>
      </w:r>
      <w:r w:rsidR="003169BE" w:rsidRPr="00FC4EB9">
        <w:rPr>
          <w:rFonts w:ascii="Times New Roman" w:hAnsi="Times New Roman"/>
          <w:sz w:val="24"/>
          <w:szCs w:val="24"/>
        </w:rPr>
        <w:t xml:space="preserve"> </w:t>
      </w:r>
      <w:r w:rsidR="00FC4EB9" w:rsidRPr="00FC4EB9">
        <w:rPr>
          <w:rFonts w:ascii="Times New Roman" w:hAnsi="Times New Roman"/>
          <w:sz w:val="24"/>
          <w:szCs w:val="24"/>
        </w:rPr>
        <w:t>{{delivery_benefit_miscarriage}}</w:t>
      </w:r>
      <w:r w:rsidRPr="008B1E2B">
        <w:rPr>
          <w:rFonts w:ascii="Times New Roman" w:hAnsi="Times New Roman"/>
          <w:sz w:val="24"/>
          <w:szCs w:val="24"/>
          <w:lang w:val="en-US"/>
        </w:rPr>
        <w:t xml:space="preserve"> in case of miscarriage without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receipt, but only prescription/certificate by the Doctor.</w:t>
      </w:r>
    </w:p>
    <w:p w14:paraId="01235340" w14:textId="0306DD7B" w:rsidR="00F350A7" w:rsidRPr="008B1E2B" w:rsidRDefault="00F350A7" w:rsidP="00FC4EB9">
      <w:pPr>
        <w:pStyle w:val="BodyText"/>
        <w:numPr>
          <w:ilvl w:val="0"/>
          <w:numId w:val="26"/>
        </w:numPr>
        <w:tabs>
          <w:tab w:val="left" w:pos="993"/>
        </w:tabs>
        <w:spacing w:after="0"/>
        <w:ind w:left="714" w:hanging="357"/>
        <w:jc w:val="both"/>
        <w:rPr>
          <w:rFonts w:ascii="Times New Roman" w:hAnsi="Times New Roman"/>
          <w:sz w:val="24"/>
          <w:szCs w:val="24"/>
          <w:lang w:val="en-US"/>
        </w:rPr>
      </w:pPr>
      <w:bookmarkStart w:id="5" w:name="_Toc80804585"/>
      <w:r w:rsidRPr="008B1E2B">
        <w:rPr>
          <w:rFonts w:ascii="Times New Roman" w:hAnsi="Times New Roman"/>
          <w:sz w:val="24"/>
          <w:szCs w:val="24"/>
          <w:lang w:val="en-US"/>
        </w:rPr>
        <w:t>Death of Direct Family members</w:t>
      </w:r>
      <w:bookmarkEnd w:id="5"/>
      <w:r w:rsidRPr="008B1E2B">
        <w:rPr>
          <w:rFonts w:ascii="Times New Roman" w:hAnsi="Times New Roman"/>
          <w:sz w:val="24"/>
          <w:szCs w:val="24"/>
          <w:lang w:val="en-US"/>
        </w:rPr>
        <w:t xml:space="preserve">: The employer will contribute </w:t>
      </w:r>
      <w:r w:rsidR="003169BE" w:rsidRPr="008B1E2B">
        <w:rPr>
          <w:rFonts w:ascii="Times New Roman" w:hAnsi="Times New Roman"/>
          <w:sz w:val="24"/>
          <w:szCs w:val="24"/>
          <w:lang w:val="en-US"/>
        </w:rPr>
        <w:t>USD</w:t>
      </w:r>
      <w:r w:rsidR="003169BE" w:rsidRPr="00FC4EB9">
        <w:rPr>
          <w:rFonts w:ascii="Times New Roman" w:hAnsi="Times New Roman"/>
          <w:sz w:val="24"/>
          <w:szCs w:val="24"/>
        </w:rPr>
        <w:t xml:space="preserve"> </w:t>
      </w:r>
      <w:r w:rsidR="00FC4EB9" w:rsidRPr="00FC4EB9">
        <w:rPr>
          <w:rFonts w:ascii="Times New Roman" w:hAnsi="Times New Roman"/>
          <w:sz w:val="24"/>
          <w:szCs w:val="24"/>
        </w:rPr>
        <w:t xml:space="preserve">{{death_benefit}} </w:t>
      </w:r>
      <w:r w:rsidRPr="008B1E2B">
        <w:rPr>
          <w:rFonts w:ascii="Times New Roman" w:hAnsi="Times New Roman"/>
          <w:sz w:val="24"/>
          <w:szCs w:val="24"/>
          <w:lang w:val="en-US"/>
        </w:rPr>
        <w:t xml:space="preserve"> excluding tax deduction in the death of direct family members of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 xml:space="preserve">employee such as </w:t>
      </w:r>
      <w:r w:rsidR="007C5DDF" w:rsidRPr="008B1E2B">
        <w:rPr>
          <w:rFonts w:ascii="Times New Roman" w:hAnsi="Times New Roman"/>
          <w:sz w:val="24"/>
          <w:szCs w:val="24"/>
          <w:lang w:val="en-US"/>
        </w:rPr>
        <w:t xml:space="preserve">a </w:t>
      </w:r>
      <w:r w:rsidRPr="008B1E2B">
        <w:rPr>
          <w:rFonts w:ascii="Times New Roman" w:hAnsi="Times New Roman"/>
          <w:sz w:val="24"/>
          <w:szCs w:val="24"/>
          <w:lang w:val="en-US"/>
        </w:rPr>
        <w:t>direct parent, spouse, and children.</w:t>
      </w:r>
    </w:p>
    <w:p w14:paraId="63A0B82F" w14:textId="74901E9D" w:rsidR="00F350A7" w:rsidRPr="008B1E2B" w:rsidRDefault="00F350A7"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Public holiday: The employee follows the Labor Law and the official Parkas on public holidays issued by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Ministry of Labor and Vocational Training. The list of recognized holidays will be distributed to all employee</w:t>
      </w:r>
      <w:r w:rsidR="007C5DDF" w:rsidRPr="008B1E2B">
        <w:rPr>
          <w:rFonts w:ascii="Times New Roman" w:hAnsi="Times New Roman"/>
          <w:sz w:val="24"/>
          <w:szCs w:val="24"/>
          <w:lang w:val="en-US"/>
        </w:rPr>
        <w:t>s</w:t>
      </w:r>
      <w:r w:rsidRPr="008B1E2B">
        <w:rPr>
          <w:rFonts w:ascii="Times New Roman" w:hAnsi="Times New Roman"/>
          <w:sz w:val="24"/>
          <w:szCs w:val="24"/>
          <w:lang w:val="en-US"/>
        </w:rPr>
        <w:t xml:space="preserve"> and shared in </w:t>
      </w:r>
      <w:r w:rsidR="007C5DDF" w:rsidRPr="008B1E2B">
        <w:rPr>
          <w:rFonts w:ascii="Times New Roman" w:hAnsi="Times New Roman"/>
          <w:sz w:val="24"/>
          <w:szCs w:val="24"/>
          <w:lang w:val="en-US"/>
        </w:rPr>
        <w:t xml:space="preserve">the </w:t>
      </w:r>
      <w:r w:rsidRPr="008B1E2B">
        <w:rPr>
          <w:rFonts w:ascii="Times New Roman" w:hAnsi="Times New Roman"/>
          <w:sz w:val="24"/>
          <w:szCs w:val="24"/>
          <w:lang w:val="en-US"/>
        </w:rPr>
        <w:t>calendar for information by the Human Resource staff.</w:t>
      </w:r>
    </w:p>
    <w:p w14:paraId="4E37FE71" w14:textId="1E44B60A" w:rsidR="0004304B" w:rsidRPr="008B1E2B" w:rsidRDefault="0004304B" w:rsidP="005317C5">
      <w:pPr>
        <w:pStyle w:val="BodyText"/>
        <w:numPr>
          <w:ilvl w:val="0"/>
          <w:numId w:val="26"/>
        </w:numPr>
        <w:tabs>
          <w:tab w:val="left" w:pos="993"/>
        </w:tabs>
        <w:spacing w:after="0"/>
        <w:ind w:left="714" w:hanging="357"/>
        <w:jc w:val="both"/>
        <w:rPr>
          <w:rFonts w:ascii="Times New Roman" w:hAnsi="Times New Roman"/>
          <w:sz w:val="24"/>
          <w:szCs w:val="24"/>
          <w:lang w:val="en-US"/>
        </w:rPr>
      </w:pPr>
      <w:r w:rsidRPr="008B1E2B">
        <w:rPr>
          <w:rFonts w:ascii="Times New Roman" w:hAnsi="Times New Roman"/>
          <w:sz w:val="24"/>
          <w:szCs w:val="24"/>
          <w:lang w:val="en-US"/>
        </w:rPr>
        <w:t xml:space="preserve">Leave: For the details of </w:t>
      </w:r>
      <w:r w:rsidR="00F350A7" w:rsidRPr="008B1E2B">
        <w:rPr>
          <w:rFonts w:ascii="Times New Roman" w:hAnsi="Times New Roman"/>
          <w:sz w:val="24"/>
          <w:szCs w:val="24"/>
          <w:lang w:val="en-US"/>
        </w:rPr>
        <w:t>annual</w:t>
      </w:r>
      <w:r w:rsidRPr="008B1E2B">
        <w:rPr>
          <w:rFonts w:ascii="Times New Roman" w:hAnsi="Times New Roman"/>
          <w:sz w:val="24"/>
          <w:szCs w:val="24"/>
          <w:lang w:val="en-US"/>
        </w:rPr>
        <w:t xml:space="preserve"> leave, sick leave,</w:t>
      </w:r>
      <w:r w:rsidR="00F350A7" w:rsidRPr="008B1E2B">
        <w:rPr>
          <w:rFonts w:ascii="Times New Roman" w:hAnsi="Times New Roman"/>
          <w:sz w:val="24"/>
          <w:szCs w:val="24"/>
          <w:lang w:val="en-US"/>
        </w:rPr>
        <w:t xml:space="preserve"> maternity leave, paternity leave, special leave</w:t>
      </w:r>
      <w:r w:rsidR="007C5DDF" w:rsidRPr="008B1E2B">
        <w:rPr>
          <w:rFonts w:ascii="Times New Roman" w:hAnsi="Times New Roman"/>
          <w:sz w:val="24"/>
          <w:szCs w:val="24"/>
          <w:lang w:val="en-US"/>
        </w:rPr>
        <w:t>,</w:t>
      </w:r>
      <w:r w:rsidR="00F350A7" w:rsidRPr="008B1E2B">
        <w:rPr>
          <w:rFonts w:ascii="Times New Roman" w:hAnsi="Times New Roman"/>
          <w:sz w:val="24"/>
          <w:szCs w:val="24"/>
          <w:lang w:val="en-US"/>
        </w:rPr>
        <w:t xml:space="preserve"> and other be</w:t>
      </w:r>
      <w:r w:rsidR="007C5DDF" w:rsidRPr="008B1E2B">
        <w:rPr>
          <w:rFonts w:ascii="Times New Roman" w:hAnsi="Times New Roman"/>
          <w:sz w:val="24"/>
          <w:szCs w:val="24"/>
          <w:lang w:val="en-US"/>
        </w:rPr>
        <w:t>n</w:t>
      </w:r>
      <w:r w:rsidR="00F350A7" w:rsidRPr="008B1E2B">
        <w:rPr>
          <w:rFonts w:ascii="Times New Roman" w:hAnsi="Times New Roman"/>
          <w:sz w:val="24"/>
          <w:szCs w:val="24"/>
          <w:lang w:val="en-US"/>
        </w:rPr>
        <w:t>efits and conditions,</w:t>
      </w:r>
      <w:r w:rsidRPr="008B1E2B">
        <w:rPr>
          <w:rFonts w:ascii="Times New Roman" w:hAnsi="Times New Roman"/>
          <w:sz w:val="24"/>
          <w:szCs w:val="24"/>
          <w:lang w:val="en-US"/>
        </w:rPr>
        <w:t xml:space="preserve"> please refer to the Personnel Policies and Regulations of the NGO Forum.</w:t>
      </w:r>
    </w:p>
    <w:p w14:paraId="55290AB1" w14:textId="77777777" w:rsidR="0004304B" w:rsidRPr="008B1E2B" w:rsidRDefault="0004304B" w:rsidP="00FA3A8B">
      <w:pPr>
        <w:pStyle w:val="BodyText"/>
        <w:spacing w:before="0" w:after="0"/>
        <w:ind w:left="2340" w:hanging="2340"/>
        <w:jc w:val="both"/>
        <w:rPr>
          <w:rFonts w:ascii="Times New Roman" w:hAnsi="Times New Roman"/>
          <w:bCs/>
          <w:sz w:val="24"/>
          <w:szCs w:val="24"/>
          <w:lang w:val="en-US" w:bidi="he-IL"/>
        </w:rPr>
      </w:pPr>
    </w:p>
    <w:p w14:paraId="228C19BF" w14:textId="77777777" w:rsidR="0004304B" w:rsidRPr="008B1E2B" w:rsidRDefault="0004304B"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Term of Condition of Employment:</w:t>
      </w:r>
    </w:p>
    <w:p w14:paraId="73C46802" w14:textId="77777777" w:rsidR="0004304B" w:rsidRPr="008B1E2B" w:rsidRDefault="0004304B" w:rsidP="00FA3A8B">
      <w:pPr>
        <w:spacing w:after="0"/>
        <w:jc w:val="both"/>
        <w:rPr>
          <w:rFonts w:ascii="Times New Roman" w:hAnsi="Times New Roman"/>
          <w:sz w:val="24"/>
          <w:szCs w:val="24"/>
          <w:lang w:val="en-US"/>
        </w:rPr>
      </w:pPr>
      <w:r w:rsidRPr="008B1E2B">
        <w:rPr>
          <w:rFonts w:ascii="Times New Roman" w:hAnsi="Times New Roman"/>
          <w:sz w:val="24"/>
          <w:szCs w:val="24"/>
          <w:lang w:val="en-US"/>
        </w:rPr>
        <w:t xml:space="preserve">The employee should understand that the employment of the staff is subject to donor funding being made available and that should donor funding be withdrawn or insufficient funds be generated in support of the project activity, program, it may become necessary to terminate your contract of employment prematurely. Your contract may also be terminated prematurely for good cause such as criminal conviction, gross or repeated serious misconduct, incapability, or incompatibility with the project, a program of the NGO Forum’s interests. Such termination will only take place after due and fair consideration as required and set out in the Staff Personnel Policies. This contract is subject to be amended and extended by the agreement of both parties. </w:t>
      </w:r>
    </w:p>
    <w:p w14:paraId="50D71AB3" w14:textId="77777777" w:rsidR="0004304B" w:rsidRPr="008B1E2B" w:rsidRDefault="0004304B" w:rsidP="00FA3A8B">
      <w:pPr>
        <w:spacing w:after="0"/>
        <w:jc w:val="both"/>
        <w:rPr>
          <w:rFonts w:ascii="Times New Roman" w:hAnsi="Times New Roman"/>
          <w:sz w:val="24"/>
          <w:szCs w:val="24"/>
          <w:lang w:val="en-US"/>
        </w:rPr>
      </w:pPr>
    </w:p>
    <w:p w14:paraId="6728162C" w14:textId="2B95DEFD" w:rsidR="0004304B" w:rsidRPr="008B1E2B" w:rsidRDefault="0004304B" w:rsidP="00FA3A8B">
      <w:pPr>
        <w:spacing w:after="0"/>
        <w:jc w:val="both"/>
        <w:rPr>
          <w:rFonts w:ascii="Times New Roman" w:hAnsi="Times New Roman"/>
          <w:sz w:val="24"/>
          <w:szCs w:val="24"/>
          <w:lang w:val="en-US"/>
        </w:rPr>
      </w:pPr>
      <w:r w:rsidRPr="008B1E2B">
        <w:rPr>
          <w:rFonts w:ascii="Times New Roman" w:hAnsi="Times New Roman"/>
          <w:sz w:val="24"/>
          <w:szCs w:val="24"/>
          <w:lang w:val="en-US"/>
        </w:rPr>
        <w:t>The contents of the job description and regulations may be updated during the contract only through the agreement of both parties.</w:t>
      </w:r>
    </w:p>
    <w:p w14:paraId="07E78B53" w14:textId="77777777" w:rsidR="0004304B" w:rsidRPr="008B1E2B" w:rsidRDefault="0004304B" w:rsidP="00FA3A8B">
      <w:pPr>
        <w:spacing w:after="0"/>
        <w:ind w:left="2160" w:hanging="2160"/>
        <w:jc w:val="both"/>
        <w:rPr>
          <w:rFonts w:ascii="Times New Roman" w:hAnsi="Times New Roman"/>
          <w:sz w:val="24"/>
          <w:szCs w:val="24"/>
          <w:lang w:val="en-US"/>
        </w:rPr>
      </w:pPr>
    </w:p>
    <w:p w14:paraId="58D8B3DC" w14:textId="77777777" w:rsidR="0004304B" w:rsidRPr="008B1E2B" w:rsidRDefault="0004304B" w:rsidP="00FA3A8B">
      <w:pPr>
        <w:pStyle w:val="BodyText"/>
        <w:spacing w:before="0" w:after="0"/>
        <w:jc w:val="both"/>
        <w:rPr>
          <w:rFonts w:ascii="Times New Roman" w:hAnsi="Times New Roman"/>
          <w:sz w:val="24"/>
          <w:szCs w:val="24"/>
          <w:lang w:val="en-US"/>
        </w:rPr>
      </w:pPr>
      <w:r w:rsidRPr="008B1E2B">
        <w:rPr>
          <w:rFonts w:ascii="Times New Roman" w:hAnsi="Times New Roman"/>
          <w:sz w:val="24"/>
          <w:szCs w:val="24"/>
          <w:lang w:val="en-US"/>
        </w:rPr>
        <w:t>The employer shall be entitled to set off against any remuneration payable by the NGO Forum to the employee, any amount owed by the employee to the NGO Forum, or an amount equal to the value of any goods or property of the NGO Forum for which the employee is accountable and for which he/she has failed to account.</w:t>
      </w:r>
    </w:p>
    <w:p w14:paraId="0C78EE6B" w14:textId="77777777" w:rsidR="0004304B" w:rsidRPr="008B1E2B" w:rsidRDefault="0004304B" w:rsidP="00FA3A8B">
      <w:pPr>
        <w:spacing w:after="0"/>
        <w:jc w:val="both"/>
        <w:rPr>
          <w:rFonts w:ascii="Times New Roman" w:hAnsi="Times New Roman"/>
          <w:b/>
          <w:bCs/>
          <w:sz w:val="24"/>
          <w:szCs w:val="24"/>
          <w:u w:val="single"/>
          <w:lang w:val="en-US" w:bidi="he-IL"/>
        </w:rPr>
      </w:pPr>
    </w:p>
    <w:p w14:paraId="165F3D24" w14:textId="77777777" w:rsidR="0004304B" w:rsidRPr="008B1E2B" w:rsidRDefault="0004304B"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Termination:</w:t>
      </w:r>
    </w:p>
    <w:p w14:paraId="5B178352" w14:textId="77777777" w:rsidR="00E8379F" w:rsidRPr="008B1E2B" w:rsidRDefault="00E8379F" w:rsidP="00E8379F">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The employer or the employee may terminate the contract with one week’s written notice in the probation period or one month’s written notice after the successful probation is confirmed. After the successful probation is confirmed if terminated by the employer without reason, the employer must pay either three months’ salary with compliance to NGO Forum Policies and Cambodian Labour Law.</w:t>
      </w:r>
    </w:p>
    <w:p w14:paraId="03C15A03" w14:textId="77777777" w:rsidR="0004304B" w:rsidRPr="008B1E2B" w:rsidRDefault="0004304B" w:rsidP="00FA3A8B">
      <w:pPr>
        <w:spacing w:after="0"/>
        <w:jc w:val="both"/>
        <w:rPr>
          <w:rFonts w:ascii="Times New Roman" w:hAnsi="Times New Roman"/>
          <w:bCs/>
          <w:sz w:val="24"/>
          <w:szCs w:val="24"/>
          <w:lang w:val="en-US" w:bidi="he-IL"/>
        </w:rPr>
      </w:pPr>
    </w:p>
    <w:p w14:paraId="3B675D7E" w14:textId="77777777" w:rsidR="0004304B" w:rsidRPr="008B1E2B" w:rsidRDefault="0004304B" w:rsidP="00FA3A8B">
      <w:pPr>
        <w:spacing w:after="0"/>
        <w:jc w:val="both"/>
        <w:rPr>
          <w:rFonts w:ascii="Times New Roman" w:hAnsi="Times New Roman"/>
          <w:b/>
          <w:bCs/>
          <w:sz w:val="24"/>
          <w:szCs w:val="24"/>
          <w:u w:val="single"/>
          <w:lang w:val="en-US" w:bidi="he-IL"/>
        </w:rPr>
      </w:pPr>
      <w:r w:rsidRPr="008B1E2B">
        <w:rPr>
          <w:rFonts w:ascii="Times New Roman" w:hAnsi="Times New Roman"/>
          <w:b/>
          <w:bCs/>
          <w:sz w:val="24"/>
          <w:szCs w:val="24"/>
          <w:u w:val="single"/>
          <w:lang w:val="en-US" w:bidi="he-IL"/>
        </w:rPr>
        <w:t>NGO Forum Related Policies Document:</w:t>
      </w:r>
    </w:p>
    <w:p w14:paraId="077A8FEE" w14:textId="77777777" w:rsidR="0004304B" w:rsidRPr="008B1E2B" w:rsidRDefault="0004304B"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The employee must read, understand, and obey all contents of NGOF’s policies. Those include: 1)-Anti-Corruption and Conflict of Interest Policy &amp; Procedures, 2)-Driving Policy, 3)-Gender Policy, 4)-Financial Procedure Manual, 5)-Medical Policy, 6)-Personnel Policy, 7)-Staff Development Policy, 8)-Child Protection Policy, 9)-Staff Association Policy, 10)-Safety and Security Policy, 11)-Volunteer Policy, 12)- Guideline for Advisors, 13)- Disability Policy and 14)-others policies adopted by the NGOF.</w:t>
      </w:r>
      <w:r w:rsidRPr="008B1E2B">
        <w:rPr>
          <w:rFonts w:ascii="Times New Roman" w:hAnsi="Times New Roman"/>
          <w:bCs/>
          <w:sz w:val="24"/>
          <w:szCs w:val="24"/>
          <w:lang w:val="en-US" w:bidi="he-IL"/>
        </w:rPr>
        <w:tab/>
      </w:r>
    </w:p>
    <w:p w14:paraId="03F0592F" w14:textId="77777777"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lang w:val="en-US" w:bidi="he-IL"/>
        </w:rPr>
        <w:tab/>
      </w:r>
      <w:r w:rsidRPr="008B1E2B">
        <w:rPr>
          <w:rFonts w:ascii="Times New Roman" w:hAnsi="Times New Roman"/>
          <w:b/>
          <w:bCs/>
          <w:sz w:val="24"/>
          <w:szCs w:val="24"/>
          <w:lang w:val="en-US" w:bidi="he-IL"/>
        </w:rPr>
        <w:tab/>
      </w:r>
    </w:p>
    <w:p w14:paraId="369A0AA2" w14:textId="77777777" w:rsidR="0004304B" w:rsidRPr="008B1E2B" w:rsidRDefault="0004304B" w:rsidP="00FA3A8B">
      <w:pPr>
        <w:spacing w:after="0"/>
        <w:jc w:val="both"/>
        <w:rPr>
          <w:rFonts w:ascii="Times New Roman" w:hAnsi="Times New Roman"/>
          <w:b/>
          <w:bCs/>
          <w:sz w:val="24"/>
          <w:szCs w:val="24"/>
          <w:lang w:val="en-US" w:bidi="he-IL"/>
        </w:rPr>
      </w:pPr>
      <w:r w:rsidRPr="008B1E2B">
        <w:rPr>
          <w:rFonts w:ascii="Times New Roman" w:hAnsi="Times New Roman"/>
          <w:b/>
          <w:bCs/>
          <w:sz w:val="24"/>
          <w:szCs w:val="24"/>
          <w:u w:val="single"/>
          <w:lang w:val="en-US" w:bidi="he-IL"/>
        </w:rPr>
        <w:t>Declaration:</w:t>
      </w:r>
    </w:p>
    <w:p w14:paraId="4E96C949" w14:textId="77777777" w:rsidR="0004304B" w:rsidRPr="008B1E2B" w:rsidRDefault="0004304B"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 xml:space="preserve">I have read this contract and attached job description and related policies, and agree to abide by their contents. </w:t>
      </w:r>
      <w:r w:rsidRPr="008B1E2B">
        <w:rPr>
          <w:rFonts w:ascii="Times New Roman" w:hAnsi="Times New Roman"/>
          <w:sz w:val="24"/>
          <w:szCs w:val="24"/>
          <w:lang w:val="en-US"/>
        </w:rPr>
        <w:t>The above thus agreed, drawn in duplicate, and signed, having initialed all pages of contract and annexes.</w:t>
      </w:r>
    </w:p>
    <w:p w14:paraId="09B4C698" w14:textId="77777777" w:rsidR="0004304B" w:rsidRPr="008B1E2B" w:rsidRDefault="0004304B" w:rsidP="00FA3A8B">
      <w:pPr>
        <w:spacing w:after="0"/>
        <w:ind w:left="720" w:firstLine="720"/>
        <w:jc w:val="both"/>
        <w:rPr>
          <w:rFonts w:ascii="Times New Roman" w:hAnsi="Times New Roman"/>
          <w:bCs/>
          <w:sz w:val="24"/>
          <w:szCs w:val="24"/>
          <w:lang w:val="en-US" w:bidi="he-IL"/>
        </w:rPr>
      </w:pPr>
    </w:p>
    <w:p w14:paraId="77337D39" w14:textId="77777777" w:rsidR="0004304B" w:rsidRPr="008B1E2B" w:rsidRDefault="0004304B" w:rsidP="00FA3A8B">
      <w:pPr>
        <w:spacing w:after="0"/>
        <w:ind w:left="720" w:firstLine="720"/>
        <w:jc w:val="both"/>
        <w:rPr>
          <w:rFonts w:ascii="Times New Roman" w:hAnsi="Times New Roman"/>
          <w:bCs/>
          <w:sz w:val="24"/>
          <w:szCs w:val="24"/>
          <w:lang w:val="en-US" w:bidi="he-IL"/>
        </w:rPr>
      </w:pPr>
    </w:p>
    <w:p w14:paraId="0D57E2E7" w14:textId="0273D1C6" w:rsidR="0004304B" w:rsidRPr="008B1E2B" w:rsidRDefault="007C5DDF" w:rsidP="007C5DDF">
      <w:pPr>
        <w:spacing w:after="0"/>
        <w:ind w:firstLine="720"/>
        <w:jc w:val="both"/>
        <w:rPr>
          <w:rFonts w:ascii="Times New Roman" w:hAnsi="Times New Roman"/>
          <w:bCs/>
          <w:sz w:val="24"/>
          <w:szCs w:val="24"/>
          <w:lang w:val="en-US" w:bidi="he-IL"/>
        </w:rPr>
      </w:pPr>
      <w:r w:rsidRPr="008B1E2B">
        <w:rPr>
          <w:rFonts w:ascii="Times New Roman" w:hAnsi="Times New Roman"/>
          <w:bCs/>
          <w:sz w:val="24"/>
          <w:szCs w:val="24"/>
          <w:lang w:val="en-US" w:bidi="he-IL"/>
        </w:rPr>
        <w:t>Employer:</w:t>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Employee:</w:t>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r w:rsidR="0004304B" w:rsidRPr="008B1E2B">
        <w:rPr>
          <w:rFonts w:ascii="Times New Roman" w:hAnsi="Times New Roman"/>
          <w:bCs/>
          <w:sz w:val="24"/>
          <w:szCs w:val="24"/>
          <w:lang w:val="en-US" w:bidi="he-IL"/>
        </w:rPr>
        <w:tab/>
      </w:r>
    </w:p>
    <w:p w14:paraId="7FA880AB" w14:textId="6EE4BA90" w:rsidR="0004304B" w:rsidRPr="008B1E2B" w:rsidRDefault="0004304B" w:rsidP="00FA3A8B">
      <w:pPr>
        <w:spacing w:after="0"/>
        <w:jc w:val="both"/>
        <w:rPr>
          <w:rFonts w:ascii="Times New Roman" w:hAnsi="Times New Roman"/>
          <w:bCs/>
          <w:sz w:val="24"/>
          <w:szCs w:val="24"/>
          <w:lang w:val="en-US" w:bidi="he-IL"/>
        </w:rPr>
      </w:pPr>
    </w:p>
    <w:p w14:paraId="7E5D2EA2" w14:textId="3C370C26" w:rsidR="0004304B" w:rsidRPr="008B1E2B" w:rsidRDefault="0004304B" w:rsidP="00FA3A8B">
      <w:pPr>
        <w:spacing w:after="0"/>
        <w:jc w:val="both"/>
        <w:rPr>
          <w:rFonts w:ascii="Times New Roman" w:hAnsi="Times New Roman"/>
          <w:bCs/>
          <w:sz w:val="24"/>
          <w:szCs w:val="24"/>
          <w:lang w:val="en-US" w:bidi="he-IL"/>
        </w:rPr>
      </w:pPr>
    </w:p>
    <w:p w14:paraId="514BF5F9" w14:textId="7041FCE0" w:rsidR="0004304B" w:rsidRPr="008B1E2B" w:rsidRDefault="0004304B" w:rsidP="00FA3A8B">
      <w:pPr>
        <w:spacing w:after="0"/>
        <w:jc w:val="both"/>
        <w:rPr>
          <w:rFonts w:ascii="Times New Roman" w:hAnsi="Times New Roman"/>
          <w:bCs/>
          <w:sz w:val="24"/>
          <w:szCs w:val="24"/>
          <w:lang w:val="en-US" w:bidi="he-IL"/>
        </w:rPr>
      </w:pPr>
    </w:p>
    <w:p w14:paraId="08365B0A" w14:textId="084EB914" w:rsidR="0004304B" w:rsidRPr="008B1E2B" w:rsidRDefault="0004304B" w:rsidP="00FA3A8B">
      <w:pPr>
        <w:spacing w:after="0"/>
        <w:jc w:val="both"/>
        <w:rPr>
          <w:rFonts w:ascii="Times New Roman" w:hAnsi="Times New Roman"/>
          <w:bCs/>
          <w:sz w:val="24"/>
          <w:szCs w:val="24"/>
          <w:lang w:val="en-US" w:bidi="he-IL"/>
        </w:rPr>
      </w:pPr>
      <w:r w:rsidRPr="008B1E2B">
        <w:rPr>
          <w:rFonts w:ascii="Times New Roman" w:hAnsi="Times New Roman"/>
          <w:bCs/>
          <w:sz w:val="24"/>
          <w:szCs w:val="24"/>
          <w:lang w:val="en-US" w:bidi="he-IL"/>
        </w:rPr>
        <w:t>Signature:</w:t>
      </w:r>
      <w:r w:rsidRPr="008B1E2B">
        <w:rPr>
          <w:rFonts w:ascii="Times New Roman" w:hAnsi="Times New Roman"/>
          <w:bCs/>
          <w:sz w:val="24"/>
          <w:szCs w:val="24"/>
          <w:lang w:val="en-US" w:bidi="he-IL"/>
        </w:rPr>
        <w:tab/>
        <w:t>..........................................</w:t>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t>.............................................</w:t>
      </w:r>
    </w:p>
    <w:p w14:paraId="284F38BF" w14:textId="5179DF9C" w:rsidR="0004304B" w:rsidRPr="008B1E2B" w:rsidRDefault="0004304B" w:rsidP="00FA3A8B">
      <w:pPr>
        <w:spacing w:after="0"/>
        <w:jc w:val="both"/>
        <w:rPr>
          <w:rFonts w:ascii="Times New Roman" w:hAnsi="Times New Roman"/>
          <w:bCs/>
          <w:sz w:val="24"/>
          <w:szCs w:val="24"/>
          <w:lang w:val="en-US" w:bidi="he-IL"/>
        </w:rPr>
      </w:pPr>
    </w:p>
    <w:p w14:paraId="06606C87" w14:textId="6F99801C" w:rsidR="0004304B" w:rsidRPr="008B1E2B" w:rsidRDefault="0004304B" w:rsidP="00F4320B">
      <w:pPr>
        <w:spacing w:after="0"/>
        <w:rPr>
          <w:rFonts w:ascii="Times New Roman" w:hAnsi="Times New Roman"/>
          <w:bCs/>
          <w:sz w:val="24"/>
          <w:szCs w:val="24"/>
          <w:lang w:val="en-US" w:bidi="he-IL"/>
        </w:rPr>
      </w:pPr>
      <w:r w:rsidRPr="008B1E2B">
        <w:rPr>
          <w:rFonts w:ascii="Times New Roman" w:hAnsi="Times New Roman"/>
          <w:bCs/>
          <w:sz w:val="24"/>
          <w:szCs w:val="24"/>
          <w:lang w:val="en-US" w:bidi="he-IL"/>
        </w:rPr>
        <w:t>Name:</w:t>
      </w:r>
      <w:r w:rsidRPr="008B1E2B">
        <w:rPr>
          <w:rFonts w:ascii="Times New Roman" w:hAnsi="Times New Roman"/>
          <w:bCs/>
          <w:sz w:val="24"/>
          <w:szCs w:val="24"/>
          <w:lang w:val="en-US" w:bidi="he-IL"/>
        </w:rPr>
        <w:tab/>
      </w:r>
      <w:r w:rsidR="00FC4EB9">
        <w:rPr>
          <w:rFonts w:ascii="Times New Roman" w:hAnsi="Times New Roman"/>
          <w:bCs/>
          <w:sz w:val="24"/>
          <w:szCs w:val="24"/>
          <w:lang w:val="en-US" w:bidi="he-IL"/>
        </w:rPr>
        <w:t xml:space="preserve">       </w:t>
      </w:r>
      <w:r w:rsidR="00FC4EB9" w:rsidRPr="00FC4EB9">
        <w:rPr>
          <w:rFonts w:ascii="Times New Roman" w:hAnsi="Times New Roman"/>
          <w:bCs/>
          <w:sz w:val="24"/>
          <w:szCs w:val="24"/>
          <w:lang w:bidi="he-IL"/>
        </w:rPr>
        <w:t>{{employer_signature_name}}</w:t>
      </w:r>
      <w:r w:rsidR="00FC4EB9">
        <w:rPr>
          <w:rFonts w:ascii="Times New Roman" w:hAnsi="Times New Roman"/>
          <w:bCs/>
          <w:sz w:val="24"/>
          <w:szCs w:val="24"/>
          <w:lang w:val="en-US" w:bidi="he-IL"/>
        </w:rPr>
        <w:t xml:space="preserve">   </w:t>
      </w:r>
      <w:r w:rsidR="003169BE">
        <w:rPr>
          <w:rFonts w:ascii="Times New Roman" w:hAnsi="Times New Roman"/>
          <w:bCs/>
          <w:sz w:val="24"/>
          <w:szCs w:val="24"/>
          <w:lang w:val="en-US" w:bidi="he-IL"/>
        </w:rPr>
        <w:t xml:space="preserve">    </w:t>
      </w:r>
      <w:r w:rsidR="000D15BD">
        <w:rPr>
          <w:rFonts w:ascii="Times New Roman" w:hAnsi="Times New Roman"/>
          <w:bCs/>
          <w:sz w:val="24"/>
          <w:szCs w:val="24"/>
          <w:lang w:val="en-US" w:bidi="he-IL"/>
        </w:rPr>
        <w:t xml:space="preserve">         </w:t>
      </w:r>
      <w:r w:rsidR="007764A3">
        <w:rPr>
          <w:rFonts w:ascii="Times New Roman" w:hAnsi="Times New Roman"/>
          <w:bCs/>
          <w:sz w:val="24"/>
          <w:szCs w:val="24"/>
          <w:lang w:val="en-US" w:bidi="he-IL"/>
        </w:rPr>
        <w:t xml:space="preserve">       </w:t>
      </w:r>
      <w:r w:rsidR="00FC4EB9" w:rsidRPr="00FC4EB9">
        <w:rPr>
          <w:rFonts w:ascii="Times New Roman" w:hAnsi="Times New Roman"/>
          <w:bCs/>
          <w:sz w:val="24"/>
          <w:szCs w:val="24"/>
          <w:lang w:bidi="he-IL"/>
        </w:rPr>
        <w:t>{{employee_signature_name}}</w:t>
      </w:r>
      <w:r w:rsidR="00FC4EB9" w:rsidRPr="00FC4EB9">
        <w:rPr>
          <w:rFonts w:ascii="Times New Roman" w:hAnsi="Times New Roman"/>
          <w:bCs/>
          <w:sz w:val="24"/>
          <w:szCs w:val="24"/>
          <w:lang w:bidi="he-IL"/>
        </w:rPr>
        <w:br/>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r w:rsidRPr="008B1E2B">
        <w:rPr>
          <w:rFonts w:ascii="Times New Roman" w:hAnsi="Times New Roman"/>
          <w:bCs/>
          <w:sz w:val="24"/>
          <w:szCs w:val="24"/>
          <w:lang w:val="en-US" w:bidi="he-IL"/>
        </w:rPr>
        <w:tab/>
      </w:r>
    </w:p>
    <w:p w14:paraId="63B6EAA8" w14:textId="2AF47F72" w:rsidR="0004304B" w:rsidRPr="002111F3" w:rsidRDefault="0004304B" w:rsidP="00F4320B">
      <w:pPr>
        <w:spacing w:after="0"/>
        <w:rPr>
          <w:rFonts w:ascii="Times New Roman" w:hAnsi="Times New Roman"/>
          <w:bCs/>
          <w:sz w:val="24"/>
          <w:szCs w:val="24"/>
          <w:lang w:val="en-US" w:bidi="he-IL"/>
        </w:rPr>
        <w:sectPr w:rsidR="0004304B" w:rsidRPr="002111F3" w:rsidSect="00F350A7">
          <w:footerReference w:type="default" r:id="rId12"/>
          <w:headerReference w:type="first" r:id="rId13"/>
          <w:footerReference w:type="first" r:id="rId14"/>
          <w:pgSz w:w="11906" w:h="16838" w:code="9"/>
          <w:pgMar w:top="709" w:right="1701" w:bottom="851" w:left="1701" w:header="851" w:footer="312" w:gutter="0"/>
          <w:pgNumType w:start="1"/>
          <w:cols w:space="708"/>
          <w:titlePg/>
          <w:docGrid w:linePitch="360"/>
        </w:sectPr>
      </w:pPr>
      <w:r w:rsidRPr="008B1E2B">
        <w:rPr>
          <w:rFonts w:ascii="Times New Roman" w:hAnsi="Times New Roman"/>
          <w:bCs/>
          <w:sz w:val="24"/>
          <w:szCs w:val="24"/>
          <w:lang w:val="en-US" w:bidi="he-IL"/>
        </w:rPr>
        <w:t xml:space="preserve">Date: </w:t>
      </w:r>
      <w:r w:rsidRPr="008B1E2B">
        <w:rPr>
          <w:rFonts w:ascii="Times New Roman" w:hAnsi="Times New Roman"/>
          <w:bCs/>
          <w:sz w:val="24"/>
          <w:szCs w:val="24"/>
          <w:lang w:val="en-US" w:bidi="he-IL"/>
        </w:rPr>
        <w:tab/>
      </w:r>
      <w:r w:rsidR="00FC4EB9">
        <w:rPr>
          <w:rFonts w:ascii="Times New Roman" w:hAnsi="Times New Roman"/>
          <w:bCs/>
          <w:sz w:val="24"/>
          <w:szCs w:val="24"/>
          <w:lang w:val="en-US" w:bidi="he-IL"/>
        </w:rPr>
        <w:t xml:space="preserve">     </w:t>
      </w:r>
      <w:r w:rsidR="00552607">
        <w:rPr>
          <w:rFonts w:ascii="Times New Roman" w:hAnsi="Times New Roman"/>
          <w:bCs/>
          <w:sz w:val="24"/>
          <w:szCs w:val="24"/>
          <w:lang w:val="en-US" w:bidi="he-IL"/>
        </w:rPr>
        <w:t xml:space="preserve"> </w:t>
      </w:r>
      <w:r w:rsidR="00FC4EB9" w:rsidRPr="00FC4EB9">
        <w:rPr>
          <w:rFonts w:ascii="Times New Roman" w:hAnsi="Times New Roman"/>
          <w:bCs/>
          <w:sz w:val="24"/>
          <w:szCs w:val="24"/>
          <w:lang w:bidi="he-IL"/>
        </w:rPr>
        <w:t>{{employer_signature_date}}</w:t>
      </w:r>
      <w:r w:rsidR="000425B4" w:rsidRPr="008B1E2B">
        <w:rPr>
          <w:rFonts w:ascii="Times New Roman" w:hAnsi="Times New Roman"/>
          <w:bCs/>
          <w:sz w:val="24"/>
          <w:szCs w:val="24"/>
          <w:lang w:val="en-US" w:bidi="he-IL"/>
        </w:rPr>
        <w:tab/>
      </w:r>
      <w:r w:rsidR="00FC4EB9">
        <w:rPr>
          <w:rFonts w:ascii="Times New Roman" w:hAnsi="Times New Roman"/>
          <w:bCs/>
          <w:sz w:val="24"/>
          <w:szCs w:val="24"/>
          <w:lang w:val="en-US" w:bidi="he-IL"/>
        </w:rPr>
        <w:t xml:space="preserve"> </w:t>
      </w:r>
      <w:r w:rsidR="007764A3">
        <w:rPr>
          <w:rFonts w:ascii="Times New Roman" w:hAnsi="Times New Roman"/>
          <w:bCs/>
          <w:sz w:val="24"/>
          <w:szCs w:val="24"/>
          <w:lang w:val="en-US" w:bidi="he-IL"/>
        </w:rPr>
        <w:t xml:space="preserve">                      </w:t>
      </w:r>
      <w:r w:rsidR="007764A3" w:rsidRPr="00FC4EB9">
        <w:rPr>
          <w:rFonts w:ascii="Times New Roman" w:hAnsi="Times New Roman"/>
          <w:bCs/>
          <w:sz w:val="24"/>
          <w:szCs w:val="24"/>
          <w:lang w:bidi="he-IL"/>
        </w:rPr>
        <w:t>{{employee_signature_date}}</w:t>
      </w:r>
    </w:p>
    <w:bookmarkEnd w:id="0"/>
    <w:bookmarkEnd w:id="1"/>
    <w:bookmarkEnd w:id="2"/>
    <w:p w14:paraId="779CBF5A" w14:textId="1D5E5AAD" w:rsidR="006C116F" w:rsidRPr="00F4320B" w:rsidRDefault="006C116F" w:rsidP="007C5DDF">
      <w:pPr>
        <w:pStyle w:val="CONLevel1"/>
        <w:numPr>
          <w:ilvl w:val="0"/>
          <w:numId w:val="0"/>
        </w:numPr>
        <w:ind w:left="567"/>
        <w:rPr>
          <w:rStyle w:val="BOLDText"/>
          <w:rFonts w:ascii="Times New Roman" w:hAnsi="Times New Roman"/>
          <w:sz w:val="2"/>
          <w:szCs w:val="2"/>
          <w:lang w:val="en-US"/>
        </w:rPr>
      </w:pPr>
    </w:p>
    <w:sectPr w:rsidR="006C116F" w:rsidRPr="00F4320B" w:rsidSect="007C5DDF">
      <w:headerReference w:type="default" r:id="rId15"/>
      <w:type w:val="continuous"/>
      <w:pgSz w:w="11906" w:h="16838" w:code="9"/>
      <w:pgMar w:top="1701" w:right="1701" w:bottom="851" w:left="1701" w:header="851" w:footer="597" w:gutter="0"/>
      <w:pgNumType w:start="1"/>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53D7C" w14:textId="77777777" w:rsidR="00E009EA" w:rsidRDefault="00E009EA" w:rsidP="008A39A9">
      <w:pPr>
        <w:spacing w:after="0"/>
      </w:pPr>
      <w:r>
        <w:separator/>
      </w:r>
    </w:p>
  </w:endnote>
  <w:endnote w:type="continuationSeparator" w:id="0">
    <w:p w14:paraId="2495AD0F" w14:textId="77777777" w:rsidR="00E009EA" w:rsidRDefault="00E009EA" w:rsidP="008A39A9">
      <w:pPr>
        <w:spacing w:after="0"/>
      </w:pPr>
      <w:r>
        <w:continuationSeparator/>
      </w:r>
    </w:p>
  </w:endnote>
  <w:endnote w:type="continuationNotice" w:id="1">
    <w:p w14:paraId="74E4D379" w14:textId="77777777" w:rsidR="00E009EA" w:rsidRDefault="00E009E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Geneva">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New (W1)">
    <w:altName w:val="Times New Roman"/>
    <w:charset w:val="00"/>
    <w:family w:val="roman"/>
    <w:pitch w:val="variable"/>
    <w:sig w:usb0="E0002AFF" w:usb1="C0007841"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Futura LtCn BT">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2000500000000020004"/>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5750035"/>
      <w:docPartObj>
        <w:docPartGallery w:val="Page Numbers (Bottom of Page)"/>
        <w:docPartUnique/>
      </w:docPartObj>
    </w:sdtPr>
    <w:sdtContent>
      <w:sdt>
        <w:sdtPr>
          <w:id w:val="1728636285"/>
          <w:docPartObj>
            <w:docPartGallery w:val="Page Numbers (Top of Page)"/>
            <w:docPartUnique/>
          </w:docPartObj>
        </w:sdtPr>
        <w:sdtContent>
          <w:p w14:paraId="7702E536" w14:textId="47B3D1A0" w:rsidR="007C5DDF" w:rsidRDefault="003D53BF" w:rsidP="003D53BF">
            <w:pPr>
              <w:pStyle w:val="Footer"/>
              <w:ind w:left="1887" w:firstLine="5313"/>
              <w:jc w:val="center"/>
            </w:pPr>
            <w:r>
              <w:t xml:space="preserve">      </w:t>
            </w:r>
            <w:r w:rsidR="007C5DDF">
              <w:t xml:space="preserve">Page </w:t>
            </w:r>
            <w:r w:rsidR="007C5DDF">
              <w:rPr>
                <w:b/>
                <w:bCs/>
                <w:sz w:val="24"/>
                <w:szCs w:val="24"/>
              </w:rPr>
              <w:fldChar w:fldCharType="begin"/>
            </w:r>
            <w:r w:rsidR="007C5DDF">
              <w:rPr>
                <w:b/>
                <w:bCs/>
              </w:rPr>
              <w:instrText xml:space="preserve"> PAGE </w:instrText>
            </w:r>
            <w:r w:rsidR="007C5DDF">
              <w:rPr>
                <w:b/>
                <w:bCs/>
                <w:sz w:val="24"/>
                <w:szCs w:val="24"/>
              </w:rPr>
              <w:fldChar w:fldCharType="separate"/>
            </w:r>
            <w:r w:rsidR="00DF2EF8">
              <w:rPr>
                <w:b/>
                <w:bCs/>
              </w:rPr>
              <w:t>2</w:t>
            </w:r>
            <w:r w:rsidR="007C5DDF">
              <w:rPr>
                <w:b/>
                <w:bCs/>
                <w:sz w:val="24"/>
                <w:szCs w:val="24"/>
              </w:rPr>
              <w:fldChar w:fldCharType="end"/>
            </w:r>
            <w:r w:rsidR="007C5DDF">
              <w:t xml:space="preserve"> of </w:t>
            </w:r>
            <w:r w:rsidR="007C5DDF">
              <w:rPr>
                <w:b/>
                <w:bCs/>
                <w:sz w:val="24"/>
                <w:szCs w:val="24"/>
              </w:rPr>
              <w:fldChar w:fldCharType="begin"/>
            </w:r>
            <w:r w:rsidR="007C5DDF">
              <w:rPr>
                <w:b/>
                <w:bCs/>
              </w:rPr>
              <w:instrText xml:space="preserve"> NUMPAGES  </w:instrText>
            </w:r>
            <w:r w:rsidR="007C5DDF">
              <w:rPr>
                <w:b/>
                <w:bCs/>
                <w:sz w:val="24"/>
                <w:szCs w:val="24"/>
              </w:rPr>
              <w:fldChar w:fldCharType="separate"/>
            </w:r>
            <w:r w:rsidR="00DF2EF8">
              <w:rPr>
                <w:b/>
                <w:bCs/>
              </w:rPr>
              <w:t>3</w:t>
            </w:r>
            <w:r w:rsidR="007C5DDF">
              <w:rPr>
                <w:b/>
                <w:bCs/>
                <w:sz w:val="24"/>
                <w:szCs w:val="24"/>
              </w:rPr>
              <w:fldChar w:fldCharType="end"/>
            </w:r>
          </w:p>
        </w:sdtContent>
      </w:sdt>
    </w:sdtContent>
  </w:sdt>
  <w:p w14:paraId="3CC1C1F4" w14:textId="6A693578" w:rsidR="001F7315" w:rsidRPr="00FD089D" w:rsidRDefault="001F7315" w:rsidP="00893411">
    <w:pPr>
      <w:pStyle w:val="Foo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1226036"/>
      <w:docPartObj>
        <w:docPartGallery w:val="Page Numbers (Bottom of Page)"/>
        <w:docPartUnique/>
      </w:docPartObj>
    </w:sdtPr>
    <w:sdtContent>
      <w:sdt>
        <w:sdtPr>
          <w:id w:val="-1769616900"/>
          <w:docPartObj>
            <w:docPartGallery w:val="Page Numbers (Top of Page)"/>
            <w:docPartUnique/>
          </w:docPartObj>
        </w:sdtPr>
        <w:sdtContent>
          <w:p w14:paraId="1E78DBFA" w14:textId="7B4E3CB3" w:rsidR="0004304B" w:rsidRDefault="0004304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F2EF8">
              <w:rPr>
                <w:b/>
                <w:bCs/>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F2EF8">
              <w:rPr>
                <w:b/>
                <w:bCs/>
              </w:rPr>
              <w:t>3</w:t>
            </w:r>
            <w:r>
              <w:rPr>
                <w:b/>
                <w:bCs/>
                <w:sz w:val="24"/>
                <w:szCs w:val="24"/>
              </w:rPr>
              <w:fldChar w:fldCharType="end"/>
            </w:r>
          </w:p>
        </w:sdtContent>
      </w:sdt>
    </w:sdtContent>
  </w:sdt>
  <w:p w14:paraId="56BF3504" w14:textId="4F26CC4F" w:rsidR="001F7315" w:rsidRPr="008658AA" w:rsidRDefault="001F7315" w:rsidP="002A07A5">
    <w:pPr>
      <w:tabs>
        <w:tab w:val="left" w:pos="709"/>
      </w:tabs>
      <w:rPr>
        <w:color w:val="00335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DBCB6" w14:textId="77777777" w:rsidR="00E009EA" w:rsidRDefault="00E009EA" w:rsidP="008A39A9">
      <w:pPr>
        <w:spacing w:after="0"/>
      </w:pPr>
      <w:r>
        <w:separator/>
      </w:r>
    </w:p>
  </w:footnote>
  <w:footnote w:type="continuationSeparator" w:id="0">
    <w:p w14:paraId="16114F0E" w14:textId="77777777" w:rsidR="00E009EA" w:rsidRDefault="00E009EA" w:rsidP="008A39A9">
      <w:pPr>
        <w:spacing w:after="0"/>
      </w:pPr>
      <w:r>
        <w:continuationSeparator/>
      </w:r>
    </w:p>
  </w:footnote>
  <w:footnote w:type="continuationNotice" w:id="1">
    <w:p w14:paraId="2ED11C2F" w14:textId="77777777" w:rsidR="00E009EA" w:rsidRDefault="00E009E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A347C" w14:textId="0908B30D" w:rsidR="001F7315" w:rsidRDefault="001F7315" w:rsidP="001A06C3">
    <w:pPr>
      <w:pStyle w:val="Header"/>
      <w:jc w:val="right"/>
      <w:rPr>
        <w:lang w:eastAsia="en-AU"/>
      </w:rPr>
    </w:pPr>
  </w:p>
  <w:p w14:paraId="2A1C3238" w14:textId="77777777" w:rsidR="001F7315" w:rsidRDefault="001F7315" w:rsidP="00F3185E">
    <w:pPr>
      <w:pStyle w:val="Header"/>
      <w:rPr>
        <w:lang w:eastAsia="en-AU"/>
      </w:rPr>
    </w:pPr>
  </w:p>
  <w:p w14:paraId="16BF5887" w14:textId="77777777" w:rsidR="001F7315" w:rsidRDefault="001F7315" w:rsidP="00F3185E">
    <w:pPr>
      <w:pStyle w:val="Header"/>
      <w:rPr>
        <w:lang w:eastAsia="en-AU"/>
      </w:rPr>
    </w:pPr>
  </w:p>
  <w:p w14:paraId="45B3DFC6" w14:textId="77777777" w:rsidR="001F7315" w:rsidRDefault="001F7315" w:rsidP="00F3185E">
    <w:pPr>
      <w:pStyle w:val="Header"/>
      <w:rPr>
        <w:lang w:eastAsia="en-AU"/>
      </w:rPr>
    </w:pPr>
  </w:p>
  <w:p w14:paraId="209C99A1" w14:textId="77777777" w:rsidR="001F7315" w:rsidRDefault="001F7315" w:rsidP="00F318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6A632" w14:textId="3764225A" w:rsidR="001F7315" w:rsidRPr="00504F3F" w:rsidRDefault="001F7315" w:rsidP="00504F3F">
    <w:pPr>
      <w:pStyle w:val="Header"/>
      <w:jc w:val="right"/>
      <w:rPr>
        <w:sz w:val="16"/>
        <w:szCs w:val="16"/>
      </w:rPr>
    </w:pPr>
    <w:r w:rsidRPr="00504F3F">
      <w:rPr>
        <w:sz w:val="16"/>
        <w:szCs w:val="16"/>
      </w:rPr>
      <w:t>Cardno Emerging Markets (Australia) Pty Ltd</w:t>
    </w:r>
    <w:r w:rsidRPr="00504F3F">
      <w:rPr>
        <w:sz w:val="16"/>
        <w:szCs w:val="16"/>
      </w:rPr>
      <w:tab/>
    </w:r>
    <w:r>
      <w:rPr>
        <w:sz w:val="16"/>
        <w:szCs w:val="16"/>
      </w:rPr>
      <w:t>Unspecified</w:t>
    </w:r>
    <w:r w:rsidRPr="00504F3F">
      <w:rPr>
        <w:sz w:val="16"/>
        <w:szCs w:val="16"/>
      </w:rPr>
      <w:t>Duration Contract (Cambodia – Project Personnel) Agreement</w:t>
    </w:r>
    <w:r>
      <w:rPr>
        <w:sz w:val="16"/>
        <w:szCs w:val="16"/>
      </w:rPr>
      <w:br/>
    </w:r>
    <w:r w:rsidRPr="00504F3F">
      <w:rPr>
        <w:sz w:val="16"/>
        <w:szCs w:val="16"/>
      </w:rPr>
      <w:t xml:space="preserve">Schedule </w:t>
    </w:r>
    <w:r>
      <w:rPr>
        <w:sz w:val="16"/>
        <w:szCs w:val="16"/>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12252"/>
    <w:multiLevelType w:val="hybridMultilevel"/>
    <w:tmpl w:val="F5C05574"/>
    <w:lvl w:ilvl="0" w:tplc="AD68F3AC">
      <w:start w:val="1"/>
      <w:numFmt w:val="decimal"/>
      <w:pStyle w:val="Numbering2"/>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B514CE5"/>
    <w:multiLevelType w:val="multilevel"/>
    <w:tmpl w:val="2778B3BE"/>
    <w:lvl w:ilvl="0">
      <w:start w:val="1"/>
      <w:numFmt w:val="decimal"/>
      <w:pStyle w:val="Heading2-C"/>
      <w:lvlText w:val="%1."/>
      <w:lvlJc w:val="left"/>
      <w:pPr>
        <w:ind w:left="567" w:hanging="567"/>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odyText2-C"/>
      <w:lvlText w:val="%1.%2."/>
      <w:lvlJc w:val="left"/>
      <w:pPr>
        <w:ind w:left="567" w:hanging="567"/>
      </w:pPr>
      <w:rPr>
        <w:rFonts w:hint="default"/>
      </w:rPr>
    </w:lvl>
    <w:lvl w:ilvl="2">
      <w:start w:val="1"/>
      <w:numFmt w:val="lowerLetter"/>
      <w:pStyle w:val="Numbering1-C"/>
      <w:lvlText w:val="(%3)"/>
      <w:lvlJc w:val="left"/>
      <w:pPr>
        <w:ind w:left="992" w:hanging="425"/>
      </w:pPr>
      <w:rPr>
        <w:rFonts w:hint="default"/>
      </w:rPr>
    </w:lvl>
    <w:lvl w:ilvl="3">
      <w:start w:val="1"/>
      <w:numFmt w:val="lowerRoman"/>
      <w:lvlText w:val="%4"/>
      <w:lvlJc w:val="left"/>
      <w:pPr>
        <w:ind w:left="1418" w:hanging="42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C6E17EB"/>
    <w:multiLevelType w:val="multilevel"/>
    <w:tmpl w:val="9D7E7170"/>
    <w:styleLink w:val="Annex"/>
    <w:lvl w:ilvl="0">
      <w:start w:val="1"/>
      <w:numFmt w:val="decimal"/>
      <w:lvlText w:val="Annex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 w15:restartNumberingAfterBreak="0">
    <w:nsid w:val="0EC0032C"/>
    <w:multiLevelType w:val="hybridMultilevel"/>
    <w:tmpl w:val="4BE89272"/>
    <w:lvl w:ilvl="0" w:tplc="9DAAEFDE">
      <w:start w:val="1"/>
      <w:numFmt w:val="bullet"/>
      <w:pStyle w:val="BULLETS"/>
      <w:lvlText w:val="›"/>
      <w:lvlJc w:val="left"/>
      <w:pPr>
        <w:tabs>
          <w:tab w:val="num" w:pos="227"/>
        </w:tabs>
        <w:ind w:left="227" w:hanging="227"/>
      </w:pPr>
      <w:rPr>
        <w:rFonts w:ascii="Arial Black" w:hAnsi="Arial Black" w:hint="default"/>
        <w:sz w:val="20"/>
      </w:rPr>
    </w:lvl>
    <w:lvl w:ilvl="1" w:tplc="9DAAED4E">
      <w:start w:val="1"/>
      <w:numFmt w:val="bullet"/>
      <w:lvlText w:val=""/>
      <w:lvlJc w:val="left"/>
      <w:pPr>
        <w:tabs>
          <w:tab w:val="num" w:pos="227"/>
        </w:tabs>
        <w:ind w:left="227" w:hanging="227"/>
      </w:pPr>
      <w:rPr>
        <w:rFonts w:ascii="Wingdings" w:hAnsi="Wingdings" w:cs="Times New Roman" w:hint="default"/>
        <w:color w:val="FFFFFF"/>
        <w:sz w:val="24"/>
        <w:szCs w:val="24"/>
        <w:u w:val="none"/>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BE1840"/>
    <w:multiLevelType w:val="multilevel"/>
    <w:tmpl w:val="BDF84F98"/>
    <w:styleLink w:val="Style2"/>
    <w:lvl w:ilvl="0">
      <w:start w:val="1"/>
      <w:numFmt w:val="decimal"/>
      <w:lvlText w:val="Template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5" w15:restartNumberingAfterBreak="0">
    <w:nsid w:val="1C4D6613"/>
    <w:multiLevelType w:val="multilevel"/>
    <w:tmpl w:val="8F7C1F80"/>
    <w:lvl w:ilvl="0">
      <w:start w:val="1"/>
      <w:numFmt w:val="decimal"/>
      <w:pStyle w:val="Heading2-A"/>
      <w:lvlText w:val="%1."/>
      <w:lvlJc w:val="left"/>
      <w:pPr>
        <w:ind w:left="567" w:hanging="567"/>
      </w:pPr>
      <w:rPr>
        <w:rFonts w:cs="Times New Roman" w:hint="default"/>
        <w:b/>
        <w:bCs w:val="0"/>
        <w:i w:val="0"/>
        <w:iCs w:val="0"/>
        <w:caps w:val="0"/>
        <w:smallCaps w:val="0"/>
        <w:strike w:val="0"/>
        <w:dstrike w:val="0"/>
        <w:vanish w:val="0"/>
        <w:color w:val="000000"/>
        <w:spacing w:val="0"/>
        <w:kern w:val="0"/>
        <w:position w:val="0"/>
        <w:u w:val="none"/>
        <w:vertAlign w:val="baseline"/>
        <w:em w:val="none"/>
      </w:rPr>
    </w:lvl>
    <w:lvl w:ilvl="1">
      <w:start w:val="1"/>
      <w:numFmt w:val="decimal"/>
      <w:pStyle w:val="BodyText2"/>
      <w:lvlText w:val="%1.%2"/>
      <w:lvlJc w:val="left"/>
      <w:pPr>
        <w:ind w:left="567" w:hanging="567"/>
      </w:pPr>
      <w:rPr>
        <w:rFonts w:hint="default"/>
        <w:b w:val="0"/>
      </w:rPr>
    </w:lvl>
    <w:lvl w:ilvl="2">
      <w:start w:val="1"/>
      <w:numFmt w:val="lowerLetter"/>
      <w:pStyle w:val="Numbering1"/>
      <w:lvlText w:val="(%3)"/>
      <w:lvlJc w:val="left"/>
      <w:pPr>
        <w:ind w:left="992" w:hanging="425"/>
      </w:pPr>
      <w:rPr>
        <w:rFonts w:hint="default"/>
      </w:rPr>
    </w:lvl>
    <w:lvl w:ilvl="3">
      <w:start w:val="1"/>
      <w:numFmt w:val="lowerRoman"/>
      <w:lvlText w:val="%4"/>
      <w:lvlJc w:val="left"/>
      <w:pPr>
        <w:ind w:left="1418" w:hanging="42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EAE1F0C"/>
    <w:multiLevelType w:val="multilevel"/>
    <w:tmpl w:val="D116F970"/>
    <w:lvl w:ilvl="0">
      <w:start w:val="1"/>
      <w:numFmt w:val="decimal"/>
      <w:pStyle w:val="Heading2-Indonesian"/>
      <w:lvlText w:val="%1."/>
      <w:lvlJc w:val="left"/>
      <w:pPr>
        <w:ind w:left="567" w:hanging="567"/>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lang w:val="x-none"/>
        <w:specVanish w:val="0"/>
      </w:rPr>
    </w:lvl>
    <w:lvl w:ilvl="1">
      <w:start w:val="1"/>
      <w:numFmt w:val="decimal"/>
      <w:pStyle w:val="BodyText2-Indonesian"/>
      <w:lvlText w:val="%1.%2."/>
      <w:lvlJc w:val="left"/>
      <w:pPr>
        <w:ind w:left="567" w:hanging="567"/>
      </w:pPr>
      <w:rPr>
        <w:rFonts w:hint="default"/>
      </w:rPr>
    </w:lvl>
    <w:lvl w:ilvl="2">
      <w:start w:val="1"/>
      <w:numFmt w:val="decimal"/>
      <w:pStyle w:val="BodyText5-Indonesian"/>
      <w:lvlText w:val="%1.%2.%3."/>
      <w:lvlJc w:val="left"/>
      <w:pPr>
        <w:ind w:left="1134"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6D4377"/>
    <w:multiLevelType w:val="multilevel"/>
    <w:tmpl w:val="FDE27296"/>
    <w:lvl w:ilvl="0">
      <w:start w:val="1"/>
      <w:numFmt w:val="upperLetter"/>
      <w:pStyle w:val="BodyText4"/>
      <w:lvlText w:val="%1."/>
      <w:lvlJc w:val="left"/>
      <w:pPr>
        <w:ind w:left="1134" w:hanging="425"/>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77C79F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307C352B"/>
    <w:multiLevelType w:val="hybridMultilevel"/>
    <w:tmpl w:val="0596A048"/>
    <w:lvl w:ilvl="0" w:tplc="6B4A7FA0">
      <w:start w:val="1"/>
      <w:numFmt w:val="upperLetter"/>
      <w:pStyle w:val="Heading3"/>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49F7892"/>
    <w:multiLevelType w:val="multilevel"/>
    <w:tmpl w:val="F5C41D5E"/>
    <w:styleLink w:val="Style4"/>
    <w:lvl w:ilvl="0">
      <w:start w:val="5"/>
      <w:numFmt w:val="decimal"/>
      <w:lvlText w:val="RF501.%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1" w15:restartNumberingAfterBreak="0">
    <w:nsid w:val="36EE016E"/>
    <w:multiLevelType w:val="hybridMultilevel"/>
    <w:tmpl w:val="96A6FE56"/>
    <w:lvl w:ilvl="0" w:tplc="D5F6D838">
      <w:start w:val="1"/>
      <w:numFmt w:val="lowerRoman"/>
      <w:pStyle w:val="Numbering3"/>
      <w:lvlText w:val="(%1)"/>
      <w:lvlJc w:val="left"/>
      <w:pPr>
        <w:ind w:left="1418" w:hanging="454"/>
      </w:pPr>
      <w:rPr>
        <w:rFonts w:hint="default"/>
      </w:rPr>
    </w:lvl>
    <w:lvl w:ilvl="1" w:tplc="0C090019" w:tentative="1">
      <w:start w:val="1"/>
      <w:numFmt w:val="lowerLetter"/>
      <w:lvlText w:val="%2."/>
      <w:lvlJc w:val="left"/>
      <w:pPr>
        <w:ind w:left="2432" w:hanging="360"/>
      </w:pPr>
    </w:lvl>
    <w:lvl w:ilvl="2" w:tplc="0C09001B" w:tentative="1">
      <w:start w:val="1"/>
      <w:numFmt w:val="lowerRoman"/>
      <w:lvlText w:val="%3."/>
      <w:lvlJc w:val="right"/>
      <w:pPr>
        <w:ind w:left="3152" w:hanging="180"/>
      </w:pPr>
    </w:lvl>
    <w:lvl w:ilvl="3" w:tplc="0C09000F" w:tentative="1">
      <w:start w:val="1"/>
      <w:numFmt w:val="decimal"/>
      <w:lvlText w:val="%4."/>
      <w:lvlJc w:val="left"/>
      <w:pPr>
        <w:ind w:left="3872" w:hanging="360"/>
      </w:pPr>
    </w:lvl>
    <w:lvl w:ilvl="4" w:tplc="0C090019" w:tentative="1">
      <w:start w:val="1"/>
      <w:numFmt w:val="lowerLetter"/>
      <w:lvlText w:val="%5."/>
      <w:lvlJc w:val="left"/>
      <w:pPr>
        <w:ind w:left="4592" w:hanging="360"/>
      </w:pPr>
    </w:lvl>
    <w:lvl w:ilvl="5" w:tplc="0C09001B" w:tentative="1">
      <w:start w:val="1"/>
      <w:numFmt w:val="lowerRoman"/>
      <w:lvlText w:val="%6."/>
      <w:lvlJc w:val="right"/>
      <w:pPr>
        <w:ind w:left="5312" w:hanging="180"/>
      </w:pPr>
    </w:lvl>
    <w:lvl w:ilvl="6" w:tplc="0C09000F" w:tentative="1">
      <w:start w:val="1"/>
      <w:numFmt w:val="decimal"/>
      <w:lvlText w:val="%7."/>
      <w:lvlJc w:val="left"/>
      <w:pPr>
        <w:ind w:left="6032" w:hanging="360"/>
      </w:pPr>
    </w:lvl>
    <w:lvl w:ilvl="7" w:tplc="0C090019" w:tentative="1">
      <w:start w:val="1"/>
      <w:numFmt w:val="lowerLetter"/>
      <w:lvlText w:val="%8."/>
      <w:lvlJc w:val="left"/>
      <w:pPr>
        <w:ind w:left="6752" w:hanging="360"/>
      </w:pPr>
    </w:lvl>
    <w:lvl w:ilvl="8" w:tplc="0C09001B" w:tentative="1">
      <w:start w:val="1"/>
      <w:numFmt w:val="lowerRoman"/>
      <w:lvlText w:val="%9."/>
      <w:lvlJc w:val="right"/>
      <w:pPr>
        <w:ind w:left="7472" w:hanging="180"/>
      </w:pPr>
    </w:lvl>
  </w:abstractNum>
  <w:abstractNum w:abstractNumId="12" w15:restartNumberingAfterBreak="0">
    <w:nsid w:val="38777CBB"/>
    <w:multiLevelType w:val="multilevel"/>
    <w:tmpl w:val="F1B0776A"/>
    <w:lvl w:ilvl="0">
      <w:start w:val="1"/>
      <w:numFmt w:val="decimal"/>
      <w:pStyle w:val="TableNumbering"/>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b w:val="0"/>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8B52514"/>
    <w:multiLevelType w:val="multilevel"/>
    <w:tmpl w:val="75C0A790"/>
    <w:styleLink w:val="Style3"/>
    <w:lvl w:ilvl="0">
      <w:start w:val="1"/>
      <w:numFmt w:val="decimal"/>
      <w:lvlText w:val="Proc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4" w15:restartNumberingAfterBreak="0">
    <w:nsid w:val="43FA1EBB"/>
    <w:multiLevelType w:val="hybridMultilevel"/>
    <w:tmpl w:val="4E82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966C2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087177C"/>
    <w:multiLevelType w:val="multilevel"/>
    <w:tmpl w:val="D9DEDD90"/>
    <w:styleLink w:val="Style5"/>
    <w:lvl w:ilvl="0">
      <w:start w:val="5"/>
      <w:numFmt w:val="decimal"/>
      <w:lvlText w:val="RF501.%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543F39E9"/>
    <w:multiLevelType w:val="hybridMultilevel"/>
    <w:tmpl w:val="E0CA4EB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E687456"/>
    <w:multiLevelType w:val="multilevel"/>
    <w:tmpl w:val="59242D94"/>
    <w:lvl w:ilvl="0">
      <w:start w:val="1"/>
      <w:numFmt w:val="decimal"/>
      <w:pStyle w:val="Heading2-D"/>
      <w:lvlText w:val="%1."/>
      <w:lvlJc w:val="left"/>
      <w:pPr>
        <w:ind w:left="567" w:hanging="567"/>
      </w:pPr>
      <w:rPr>
        <w:rFonts w:cs="Times New Roman"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odyText2-D"/>
      <w:lvlText w:val="%1.%2."/>
      <w:lvlJc w:val="left"/>
      <w:pPr>
        <w:ind w:left="567" w:hanging="567"/>
      </w:pPr>
      <w:rPr>
        <w:rFonts w:hint="default"/>
        <w:b w:val="0"/>
      </w:rPr>
    </w:lvl>
    <w:lvl w:ilvl="2">
      <w:start w:val="1"/>
      <w:numFmt w:val="lowerLetter"/>
      <w:pStyle w:val="Numbering1-D"/>
      <w:lvlText w:val="(%3)"/>
      <w:lvlJc w:val="left"/>
      <w:pPr>
        <w:ind w:left="992" w:hanging="425"/>
      </w:pPr>
      <w:rPr>
        <w:rFonts w:hint="default"/>
      </w:rPr>
    </w:lvl>
    <w:lvl w:ilvl="3">
      <w:start w:val="1"/>
      <w:numFmt w:val="lowerRoman"/>
      <w:pStyle w:val="Numbering3-D"/>
      <w:lvlText w:val="%4"/>
      <w:lvlJc w:val="left"/>
      <w:pPr>
        <w:ind w:left="1418" w:hanging="426"/>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2005F02"/>
    <w:multiLevelType w:val="multilevel"/>
    <w:tmpl w:val="E8B61CEE"/>
    <w:lvl w:ilvl="0">
      <w:start w:val="1"/>
      <w:numFmt w:val="decimal"/>
      <w:pStyle w:val="CONLevel1"/>
      <w:lvlText w:val="%1."/>
      <w:lvlJc w:val="left"/>
      <w:pPr>
        <w:tabs>
          <w:tab w:val="num" w:pos="567"/>
        </w:tabs>
        <w:ind w:left="567" w:hanging="567"/>
      </w:pPr>
      <w:rPr>
        <w:rFonts w:ascii="Arial" w:hAnsi="Arial" w:cs="Arial" w:hint="default"/>
        <w:b/>
        <w:i w:val="0"/>
        <w:sz w:val="16"/>
        <w:szCs w:val="16"/>
      </w:rPr>
    </w:lvl>
    <w:lvl w:ilvl="1">
      <w:start w:val="1"/>
      <w:numFmt w:val="decimal"/>
      <w:pStyle w:val="CONLevel11"/>
      <w:lvlText w:val="%1.%2"/>
      <w:lvlJc w:val="left"/>
      <w:pPr>
        <w:tabs>
          <w:tab w:val="num" w:pos="567"/>
        </w:tabs>
        <w:ind w:left="567" w:hanging="567"/>
      </w:pPr>
      <w:rPr>
        <w:rFonts w:ascii="Arial" w:hAnsi="Arial" w:cs="Arial" w:hint="default"/>
        <w:b w:val="0"/>
        <w:i w:val="0"/>
        <w:sz w:val="16"/>
        <w:szCs w:val="18"/>
      </w:rPr>
    </w:lvl>
    <w:lvl w:ilvl="2">
      <w:start w:val="1"/>
      <w:numFmt w:val="lowerLetter"/>
      <w:pStyle w:val="CONLevela"/>
      <w:lvlText w:val="(%3)"/>
      <w:lvlJc w:val="left"/>
      <w:pPr>
        <w:tabs>
          <w:tab w:val="num" w:pos="907"/>
        </w:tabs>
        <w:ind w:left="907" w:hanging="340"/>
      </w:pPr>
      <w:rPr>
        <w:rFonts w:ascii="Arial" w:hAnsi="Arial" w:cs="Arial" w:hint="default"/>
        <w:b w:val="0"/>
        <w:i w:val="0"/>
        <w:sz w:val="16"/>
        <w:szCs w:val="16"/>
      </w:rPr>
    </w:lvl>
    <w:lvl w:ilvl="3">
      <w:start w:val="1"/>
      <w:numFmt w:val="lowerRoman"/>
      <w:pStyle w:val="CONLeveli"/>
      <w:lvlText w:val="(%4)"/>
      <w:lvlJc w:val="left"/>
      <w:pPr>
        <w:tabs>
          <w:tab w:val="num" w:pos="2160"/>
        </w:tabs>
        <w:ind w:left="2160" w:hanging="720"/>
      </w:pPr>
      <w:rPr>
        <w:rFonts w:ascii="Times New Roman" w:hAnsi="Times New Roman" w:hint="default"/>
        <w:b w:val="0"/>
        <w:i w:val="0"/>
        <w:sz w:val="24"/>
      </w:rPr>
    </w:lvl>
    <w:lvl w:ilvl="4">
      <w:start w:val="1"/>
      <w:numFmt w:val="upperLetter"/>
      <w:pStyle w:val="CONLevelA0"/>
      <w:lvlText w:val="(%5)"/>
      <w:lvlJc w:val="left"/>
      <w:pPr>
        <w:tabs>
          <w:tab w:val="num" w:pos="2880"/>
        </w:tabs>
        <w:ind w:left="2880" w:hanging="720"/>
      </w:pPr>
      <w:rPr>
        <w:rFonts w:ascii="Times New Roman" w:hAnsi="Times New Roman" w:hint="default"/>
        <w:b w:val="0"/>
        <w:i w:val="0"/>
        <w:sz w:val="24"/>
      </w:rPr>
    </w:lvl>
    <w:lvl w:ilvl="5">
      <w:start w:val="1"/>
      <w:numFmt w:val="upperRoman"/>
      <w:pStyle w:val="CONLevelI0"/>
      <w:lvlText w:val="(%6)"/>
      <w:lvlJc w:val="left"/>
      <w:pPr>
        <w:tabs>
          <w:tab w:val="num" w:pos="3600"/>
        </w:tabs>
        <w:ind w:left="3600" w:hanging="720"/>
      </w:pPr>
      <w:rPr>
        <w:rFonts w:ascii="Times New Roman" w:hAnsi="Times New Roman" w:hint="default"/>
        <w:b w:val="0"/>
        <w:i w:val="0"/>
        <w:sz w:val="24"/>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3127D4F"/>
    <w:multiLevelType w:val="hybridMultilevel"/>
    <w:tmpl w:val="C7EAF328"/>
    <w:lvl w:ilvl="0" w:tplc="1AE087B0">
      <w:start w:val="1"/>
      <w:numFmt w:val="decimal"/>
      <w:pStyle w:val="ScheduleHeading"/>
      <w:lvlText w:val="Schedule %1"/>
      <w:lvlJc w:val="left"/>
      <w:pPr>
        <w:ind w:left="360" w:hanging="360"/>
      </w:pPr>
      <w:rPr>
        <w:rFonts w:cs="Times New Roman"/>
        <w:b/>
        <w:bCs w:val="0"/>
        <w:i w:val="0"/>
        <w:iCs w:val="0"/>
        <w:caps w:val="0"/>
        <w:smallCaps w:val="0"/>
        <w:strike w:val="0"/>
        <w:dstrike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9487ECA" w:tentative="1">
      <w:start w:val="1"/>
      <w:numFmt w:val="lowerLetter"/>
      <w:lvlText w:val="%2."/>
      <w:lvlJc w:val="left"/>
      <w:pPr>
        <w:ind w:left="873" w:hanging="360"/>
      </w:pPr>
    </w:lvl>
    <w:lvl w:ilvl="2" w:tplc="98466016" w:tentative="1">
      <w:start w:val="1"/>
      <w:numFmt w:val="lowerRoman"/>
      <w:lvlText w:val="%3."/>
      <w:lvlJc w:val="right"/>
      <w:pPr>
        <w:ind w:left="1593" w:hanging="180"/>
      </w:pPr>
    </w:lvl>
    <w:lvl w:ilvl="3" w:tplc="9E3AA450" w:tentative="1">
      <w:start w:val="1"/>
      <w:numFmt w:val="decimal"/>
      <w:lvlText w:val="%4."/>
      <w:lvlJc w:val="left"/>
      <w:pPr>
        <w:ind w:left="2313" w:hanging="360"/>
      </w:pPr>
    </w:lvl>
    <w:lvl w:ilvl="4" w:tplc="2A402CAA" w:tentative="1">
      <w:start w:val="1"/>
      <w:numFmt w:val="lowerLetter"/>
      <w:lvlText w:val="%5."/>
      <w:lvlJc w:val="left"/>
      <w:pPr>
        <w:ind w:left="3033" w:hanging="360"/>
      </w:pPr>
    </w:lvl>
    <w:lvl w:ilvl="5" w:tplc="D480C994" w:tentative="1">
      <w:start w:val="1"/>
      <w:numFmt w:val="lowerRoman"/>
      <w:lvlText w:val="%6."/>
      <w:lvlJc w:val="right"/>
      <w:pPr>
        <w:ind w:left="3753" w:hanging="180"/>
      </w:pPr>
    </w:lvl>
    <w:lvl w:ilvl="6" w:tplc="B01A7D1E" w:tentative="1">
      <w:start w:val="1"/>
      <w:numFmt w:val="decimal"/>
      <w:lvlText w:val="%7."/>
      <w:lvlJc w:val="left"/>
      <w:pPr>
        <w:ind w:left="4473" w:hanging="360"/>
      </w:pPr>
    </w:lvl>
    <w:lvl w:ilvl="7" w:tplc="8252E502" w:tentative="1">
      <w:start w:val="1"/>
      <w:numFmt w:val="lowerLetter"/>
      <w:lvlText w:val="%8."/>
      <w:lvlJc w:val="left"/>
      <w:pPr>
        <w:ind w:left="5193" w:hanging="360"/>
      </w:pPr>
    </w:lvl>
    <w:lvl w:ilvl="8" w:tplc="3B00CF98" w:tentative="1">
      <w:start w:val="1"/>
      <w:numFmt w:val="lowerRoman"/>
      <w:lvlText w:val="%9."/>
      <w:lvlJc w:val="right"/>
      <w:pPr>
        <w:ind w:left="5913" w:hanging="180"/>
      </w:pPr>
    </w:lvl>
  </w:abstractNum>
  <w:abstractNum w:abstractNumId="21" w15:restartNumberingAfterBreak="0">
    <w:nsid w:val="64C40AED"/>
    <w:multiLevelType w:val="multilevel"/>
    <w:tmpl w:val="F5126CC0"/>
    <w:lvl w:ilvl="0">
      <w:start w:val="1"/>
      <w:numFmt w:val="decimal"/>
      <w:pStyle w:val="Heading2-B"/>
      <w:lvlText w:val="%1."/>
      <w:lvlJc w:val="left"/>
      <w:pPr>
        <w:ind w:left="567" w:hanging="567"/>
      </w:pPr>
      <w:rPr>
        <w:rFonts w:hint="default"/>
        <w:b/>
      </w:rPr>
    </w:lvl>
    <w:lvl w:ilvl="1">
      <w:start w:val="1"/>
      <w:numFmt w:val="decimal"/>
      <w:lvlText w:val="%1.%2"/>
      <w:lvlJc w:val="left"/>
      <w:pPr>
        <w:ind w:left="567" w:hanging="567"/>
      </w:pPr>
      <w:rPr>
        <w:rFonts w:hint="default"/>
        <w:color w:val="auto"/>
      </w:rPr>
    </w:lvl>
    <w:lvl w:ilvl="2">
      <w:start w:val="1"/>
      <w:numFmt w:val="lowerLetter"/>
      <w:pStyle w:val="Numbering1-B"/>
      <w:lvlText w:val="(%3)"/>
      <w:lvlJc w:val="left"/>
      <w:pPr>
        <w:ind w:left="1134" w:hanging="42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9DC7B2F"/>
    <w:multiLevelType w:val="multilevel"/>
    <w:tmpl w:val="765E7B86"/>
    <w:styleLink w:val="Form"/>
    <w:lvl w:ilvl="0">
      <w:start w:val="1"/>
      <w:numFmt w:val="decimal"/>
      <w:lvlText w:val="Form %1."/>
      <w:lvlJc w:val="left"/>
      <w:pPr>
        <w:tabs>
          <w:tab w:val="num" w:pos="144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3" w15:restartNumberingAfterBreak="0">
    <w:nsid w:val="6A4A7210"/>
    <w:multiLevelType w:val="multilevel"/>
    <w:tmpl w:val="B1860634"/>
    <w:styleLink w:val="CurrentList1"/>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DC03E9B"/>
    <w:multiLevelType w:val="multilevel"/>
    <w:tmpl w:val="0409001D"/>
    <w:styleLink w:val="Schedul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F7E7AF8"/>
    <w:multiLevelType w:val="hybridMultilevel"/>
    <w:tmpl w:val="AB1835BA"/>
    <w:lvl w:ilvl="0" w:tplc="0C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CA4CF5"/>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785007844">
    <w:abstractNumId w:val="6"/>
  </w:num>
  <w:num w:numId="2" w16cid:durableId="1376733665">
    <w:abstractNumId w:val="19"/>
  </w:num>
  <w:num w:numId="3" w16cid:durableId="825323932">
    <w:abstractNumId w:val="8"/>
  </w:num>
  <w:num w:numId="4" w16cid:durableId="1088961637">
    <w:abstractNumId w:val="26"/>
  </w:num>
  <w:num w:numId="5" w16cid:durableId="1183519587">
    <w:abstractNumId w:val="2"/>
  </w:num>
  <w:num w:numId="6" w16cid:durableId="350378079">
    <w:abstractNumId w:val="15"/>
  </w:num>
  <w:num w:numId="7" w16cid:durableId="19279553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4472798">
    <w:abstractNumId w:val="3"/>
  </w:num>
  <w:num w:numId="9" w16cid:durableId="820150134">
    <w:abstractNumId w:val="23"/>
  </w:num>
  <w:num w:numId="10" w16cid:durableId="817962952">
    <w:abstractNumId w:val="22"/>
  </w:num>
  <w:num w:numId="11" w16cid:durableId="764687988">
    <w:abstractNumId w:val="9"/>
  </w:num>
  <w:num w:numId="12" w16cid:durableId="1196889913">
    <w:abstractNumId w:val="5"/>
  </w:num>
  <w:num w:numId="13" w16cid:durableId="329870559">
    <w:abstractNumId w:val="21"/>
  </w:num>
  <w:num w:numId="14" w16cid:durableId="1181091789">
    <w:abstractNumId w:val="1"/>
  </w:num>
  <w:num w:numId="15" w16cid:durableId="158810437">
    <w:abstractNumId w:val="0"/>
    <w:lvlOverride w:ilvl="0">
      <w:startOverride w:val="1"/>
    </w:lvlOverride>
  </w:num>
  <w:num w:numId="16" w16cid:durableId="1001733177">
    <w:abstractNumId w:val="18"/>
  </w:num>
  <w:num w:numId="17" w16cid:durableId="1983195544">
    <w:abstractNumId w:val="11"/>
  </w:num>
  <w:num w:numId="18" w16cid:durableId="1030380831">
    <w:abstractNumId w:val="24"/>
  </w:num>
  <w:num w:numId="19" w16cid:durableId="2056200378">
    <w:abstractNumId w:val="20"/>
  </w:num>
  <w:num w:numId="20" w16cid:durableId="814563315">
    <w:abstractNumId w:val="4"/>
  </w:num>
  <w:num w:numId="21" w16cid:durableId="936907388">
    <w:abstractNumId w:val="13"/>
  </w:num>
  <w:num w:numId="22" w16cid:durableId="314575516">
    <w:abstractNumId w:val="10"/>
  </w:num>
  <w:num w:numId="23" w16cid:durableId="513881627">
    <w:abstractNumId w:val="16"/>
  </w:num>
  <w:num w:numId="24" w16cid:durableId="1547988385">
    <w:abstractNumId w:val="12"/>
  </w:num>
  <w:num w:numId="25" w16cid:durableId="13118">
    <w:abstractNumId w:val="14"/>
  </w:num>
  <w:num w:numId="26" w16cid:durableId="1153057699">
    <w:abstractNumId w:val="25"/>
  </w:num>
  <w:num w:numId="27" w16cid:durableId="478621664">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U3MTY3MzO0tLQwMTRU0lEKTi0uzszPAykwqgUAyVLFjSwAAAA="/>
  </w:docVars>
  <w:rsids>
    <w:rsidRoot w:val="0077386C"/>
    <w:rsid w:val="00002864"/>
    <w:rsid w:val="00002922"/>
    <w:rsid w:val="00004F76"/>
    <w:rsid w:val="00005631"/>
    <w:rsid w:val="00010DEE"/>
    <w:rsid w:val="00012901"/>
    <w:rsid w:val="00013F83"/>
    <w:rsid w:val="0002060E"/>
    <w:rsid w:val="0002239E"/>
    <w:rsid w:val="000228C0"/>
    <w:rsid w:val="0002327B"/>
    <w:rsid w:val="00025B8A"/>
    <w:rsid w:val="00025EA5"/>
    <w:rsid w:val="000277C6"/>
    <w:rsid w:val="0003058E"/>
    <w:rsid w:val="0003066A"/>
    <w:rsid w:val="00031009"/>
    <w:rsid w:val="00032952"/>
    <w:rsid w:val="000331F3"/>
    <w:rsid w:val="000340F7"/>
    <w:rsid w:val="000363B3"/>
    <w:rsid w:val="000376BF"/>
    <w:rsid w:val="000425B4"/>
    <w:rsid w:val="0004304B"/>
    <w:rsid w:val="00043BF8"/>
    <w:rsid w:val="0004425D"/>
    <w:rsid w:val="00044721"/>
    <w:rsid w:val="00045732"/>
    <w:rsid w:val="00047576"/>
    <w:rsid w:val="00051612"/>
    <w:rsid w:val="00052D41"/>
    <w:rsid w:val="000545FD"/>
    <w:rsid w:val="00054914"/>
    <w:rsid w:val="000570B0"/>
    <w:rsid w:val="00057615"/>
    <w:rsid w:val="00057DB0"/>
    <w:rsid w:val="00061083"/>
    <w:rsid w:val="00061CC3"/>
    <w:rsid w:val="00064026"/>
    <w:rsid w:val="00064DA5"/>
    <w:rsid w:val="000650C0"/>
    <w:rsid w:val="00065DC3"/>
    <w:rsid w:val="00067A09"/>
    <w:rsid w:val="0007149E"/>
    <w:rsid w:val="0007364B"/>
    <w:rsid w:val="00073A33"/>
    <w:rsid w:val="0007414C"/>
    <w:rsid w:val="00075213"/>
    <w:rsid w:val="00081815"/>
    <w:rsid w:val="00081A37"/>
    <w:rsid w:val="00086935"/>
    <w:rsid w:val="000919B1"/>
    <w:rsid w:val="00091A24"/>
    <w:rsid w:val="00091FF2"/>
    <w:rsid w:val="000959EE"/>
    <w:rsid w:val="000A187A"/>
    <w:rsid w:val="000A3815"/>
    <w:rsid w:val="000A5EFB"/>
    <w:rsid w:val="000B006B"/>
    <w:rsid w:val="000B3D8E"/>
    <w:rsid w:val="000B59BE"/>
    <w:rsid w:val="000B7658"/>
    <w:rsid w:val="000B7DBD"/>
    <w:rsid w:val="000C0002"/>
    <w:rsid w:val="000C06B5"/>
    <w:rsid w:val="000C08EB"/>
    <w:rsid w:val="000C0A27"/>
    <w:rsid w:val="000C1FE1"/>
    <w:rsid w:val="000C2792"/>
    <w:rsid w:val="000C7415"/>
    <w:rsid w:val="000D02E4"/>
    <w:rsid w:val="000D15BD"/>
    <w:rsid w:val="000D30CD"/>
    <w:rsid w:val="000D31AB"/>
    <w:rsid w:val="000D792D"/>
    <w:rsid w:val="000D7E10"/>
    <w:rsid w:val="000E06AE"/>
    <w:rsid w:val="000E1CAC"/>
    <w:rsid w:val="000E2D3D"/>
    <w:rsid w:val="000F09E0"/>
    <w:rsid w:val="000F31AB"/>
    <w:rsid w:val="00103ABD"/>
    <w:rsid w:val="001045B7"/>
    <w:rsid w:val="0010677F"/>
    <w:rsid w:val="001067DA"/>
    <w:rsid w:val="00106C2E"/>
    <w:rsid w:val="001101AF"/>
    <w:rsid w:val="00110669"/>
    <w:rsid w:val="00110D77"/>
    <w:rsid w:val="00113880"/>
    <w:rsid w:val="001233C5"/>
    <w:rsid w:val="00131E07"/>
    <w:rsid w:val="0013589E"/>
    <w:rsid w:val="00135F53"/>
    <w:rsid w:val="00141BB8"/>
    <w:rsid w:val="0014336D"/>
    <w:rsid w:val="00145372"/>
    <w:rsid w:val="0014696C"/>
    <w:rsid w:val="001525DB"/>
    <w:rsid w:val="0015303E"/>
    <w:rsid w:val="00156548"/>
    <w:rsid w:val="001578D9"/>
    <w:rsid w:val="00157C94"/>
    <w:rsid w:val="00162408"/>
    <w:rsid w:val="00162D77"/>
    <w:rsid w:val="0016389A"/>
    <w:rsid w:val="00165606"/>
    <w:rsid w:val="00165881"/>
    <w:rsid w:val="00172C77"/>
    <w:rsid w:val="00172D93"/>
    <w:rsid w:val="0017439E"/>
    <w:rsid w:val="00181982"/>
    <w:rsid w:val="00182820"/>
    <w:rsid w:val="00185110"/>
    <w:rsid w:val="00185FF4"/>
    <w:rsid w:val="00187B9E"/>
    <w:rsid w:val="00191B8B"/>
    <w:rsid w:val="00191FD9"/>
    <w:rsid w:val="00192E3C"/>
    <w:rsid w:val="00194CC4"/>
    <w:rsid w:val="00195394"/>
    <w:rsid w:val="001A06C3"/>
    <w:rsid w:val="001A4922"/>
    <w:rsid w:val="001A5E0E"/>
    <w:rsid w:val="001A7D03"/>
    <w:rsid w:val="001B08CA"/>
    <w:rsid w:val="001B22FB"/>
    <w:rsid w:val="001B41DB"/>
    <w:rsid w:val="001B51AD"/>
    <w:rsid w:val="001C1554"/>
    <w:rsid w:val="001C35AF"/>
    <w:rsid w:val="001C43EB"/>
    <w:rsid w:val="001C6F58"/>
    <w:rsid w:val="001C705C"/>
    <w:rsid w:val="001D2596"/>
    <w:rsid w:val="001D2EE2"/>
    <w:rsid w:val="001D5212"/>
    <w:rsid w:val="001D627F"/>
    <w:rsid w:val="001D741E"/>
    <w:rsid w:val="001D7788"/>
    <w:rsid w:val="001E05D3"/>
    <w:rsid w:val="001E29CF"/>
    <w:rsid w:val="001E336C"/>
    <w:rsid w:val="001E4E2F"/>
    <w:rsid w:val="001E68CE"/>
    <w:rsid w:val="001E78D0"/>
    <w:rsid w:val="001E7F22"/>
    <w:rsid w:val="001F0AA6"/>
    <w:rsid w:val="001F21C7"/>
    <w:rsid w:val="001F419D"/>
    <w:rsid w:val="001F422A"/>
    <w:rsid w:val="001F48E3"/>
    <w:rsid w:val="001F5852"/>
    <w:rsid w:val="001F7315"/>
    <w:rsid w:val="001F781B"/>
    <w:rsid w:val="002011CB"/>
    <w:rsid w:val="00205182"/>
    <w:rsid w:val="002111F3"/>
    <w:rsid w:val="002116A2"/>
    <w:rsid w:val="00212868"/>
    <w:rsid w:val="00213976"/>
    <w:rsid w:val="00221516"/>
    <w:rsid w:val="002218A2"/>
    <w:rsid w:val="002233AB"/>
    <w:rsid w:val="00225421"/>
    <w:rsid w:val="002261FA"/>
    <w:rsid w:val="002326A2"/>
    <w:rsid w:val="00233418"/>
    <w:rsid w:val="00240227"/>
    <w:rsid w:val="002403F8"/>
    <w:rsid w:val="00240715"/>
    <w:rsid w:val="0024177E"/>
    <w:rsid w:val="00243375"/>
    <w:rsid w:val="00244187"/>
    <w:rsid w:val="00244D2F"/>
    <w:rsid w:val="00244D3D"/>
    <w:rsid w:val="0024562E"/>
    <w:rsid w:val="002468D8"/>
    <w:rsid w:val="002615E4"/>
    <w:rsid w:val="00262114"/>
    <w:rsid w:val="00263422"/>
    <w:rsid w:val="002663DD"/>
    <w:rsid w:val="00266774"/>
    <w:rsid w:val="002670D8"/>
    <w:rsid w:val="00267BA1"/>
    <w:rsid w:val="0027220F"/>
    <w:rsid w:val="002729A6"/>
    <w:rsid w:val="0027434C"/>
    <w:rsid w:val="00274AF0"/>
    <w:rsid w:val="00275BB2"/>
    <w:rsid w:val="002771E6"/>
    <w:rsid w:val="00282B1F"/>
    <w:rsid w:val="00284608"/>
    <w:rsid w:val="00284F1E"/>
    <w:rsid w:val="00285108"/>
    <w:rsid w:val="00285C3A"/>
    <w:rsid w:val="00285EFC"/>
    <w:rsid w:val="002862E1"/>
    <w:rsid w:val="00287BCC"/>
    <w:rsid w:val="0029325B"/>
    <w:rsid w:val="00293BD1"/>
    <w:rsid w:val="002947D4"/>
    <w:rsid w:val="002A0771"/>
    <w:rsid w:val="002A07A5"/>
    <w:rsid w:val="002A0DF7"/>
    <w:rsid w:val="002A1709"/>
    <w:rsid w:val="002A4268"/>
    <w:rsid w:val="002A4305"/>
    <w:rsid w:val="002A4384"/>
    <w:rsid w:val="002A445D"/>
    <w:rsid w:val="002A5F03"/>
    <w:rsid w:val="002A7BE1"/>
    <w:rsid w:val="002B7BC9"/>
    <w:rsid w:val="002C0614"/>
    <w:rsid w:val="002C3CF9"/>
    <w:rsid w:val="002C6AD9"/>
    <w:rsid w:val="002C7BE5"/>
    <w:rsid w:val="002D0866"/>
    <w:rsid w:val="002D0A0C"/>
    <w:rsid w:val="002D1C9F"/>
    <w:rsid w:val="002D216E"/>
    <w:rsid w:val="002D4E45"/>
    <w:rsid w:val="002D6660"/>
    <w:rsid w:val="002D69D7"/>
    <w:rsid w:val="002D78BD"/>
    <w:rsid w:val="002E0E60"/>
    <w:rsid w:val="002E276B"/>
    <w:rsid w:val="002E373E"/>
    <w:rsid w:val="002E42A0"/>
    <w:rsid w:val="002E448B"/>
    <w:rsid w:val="002E5026"/>
    <w:rsid w:val="002E7B05"/>
    <w:rsid w:val="002F319B"/>
    <w:rsid w:val="002F6BD9"/>
    <w:rsid w:val="002F7AC5"/>
    <w:rsid w:val="0030061B"/>
    <w:rsid w:val="00300EA7"/>
    <w:rsid w:val="00301977"/>
    <w:rsid w:val="00305081"/>
    <w:rsid w:val="00310419"/>
    <w:rsid w:val="003121C4"/>
    <w:rsid w:val="00312287"/>
    <w:rsid w:val="003126D3"/>
    <w:rsid w:val="0031364D"/>
    <w:rsid w:val="003169BE"/>
    <w:rsid w:val="00316FB9"/>
    <w:rsid w:val="003212A4"/>
    <w:rsid w:val="00322870"/>
    <w:rsid w:val="00322AA1"/>
    <w:rsid w:val="003245AC"/>
    <w:rsid w:val="0032475C"/>
    <w:rsid w:val="00326F80"/>
    <w:rsid w:val="00327B1D"/>
    <w:rsid w:val="00330B7A"/>
    <w:rsid w:val="003357EB"/>
    <w:rsid w:val="00337558"/>
    <w:rsid w:val="003400E0"/>
    <w:rsid w:val="0034031A"/>
    <w:rsid w:val="0034037C"/>
    <w:rsid w:val="00341982"/>
    <w:rsid w:val="00341F64"/>
    <w:rsid w:val="00342CEB"/>
    <w:rsid w:val="003437EF"/>
    <w:rsid w:val="0034454F"/>
    <w:rsid w:val="00345A1A"/>
    <w:rsid w:val="00347AB2"/>
    <w:rsid w:val="003510D7"/>
    <w:rsid w:val="003551B7"/>
    <w:rsid w:val="003579F0"/>
    <w:rsid w:val="00357C26"/>
    <w:rsid w:val="00357EE2"/>
    <w:rsid w:val="00360FA6"/>
    <w:rsid w:val="00361DFE"/>
    <w:rsid w:val="00362E93"/>
    <w:rsid w:val="003645DE"/>
    <w:rsid w:val="003648F9"/>
    <w:rsid w:val="00364E72"/>
    <w:rsid w:val="00365A88"/>
    <w:rsid w:val="00370A5D"/>
    <w:rsid w:val="003719A9"/>
    <w:rsid w:val="003725B0"/>
    <w:rsid w:val="003732D6"/>
    <w:rsid w:val="003747B1"/>
    <w:rsid w:val="00381A8A"/>
    <w:rsid w:val="00381B45"/>
    <w:rsid w:val="00381B88"/>
    <w:rsid w:val="003849C3"/>
    <w:rsid w:val="00384AF5"/>
    <w:rsid w:val="0038631B"/>
    <w:rsid w:val="003865F6"/>
    <w:rsid w:val="00390FFD"/>
    <w:rsid w:val="00393601"/>
    <w:rsid w:val="00393D6D"/>
    <w:rsid w:val="00394585"/>
    <w:rsid w:val="003A094A"/>
    <w:rsid w:val="003A553F"/>
    <w:rsid w:val="003B0908"/>
    <w:rsid w:val="003B197C"/>
    <w:rsid w:val="003B21A5"/>
    <w:rsid w:val="003B2A9B"/>
    <w:rsid w:val="003B6B10"/>
    <w:rsid w:val="003B757B"/>
    <w:rsid w:val="003C037F"/>
    <w:rsid w:val="003C04CF"/>
    <w:rsid w:val="003C1263"/>
    <w:rsid w:val="003C5298"/>
    <w:rsid w:val="003C754F"/>
    <w:rsid w:val="003C7B2C"/>
    <w:rsid w:val="003D0136"/>
    <w:rsid w:val="003D160E"/>
    <w:rsid w:val="003D2BA7"/>
    <w:rsid w:val="003D49D5"/>
    <w:rsid w:val="003D53BF"/>
    <w:rsid w:val="003E0351"/>
    <w:rsid w:val="003E182A"/>
    <w:rsid w:val="003E1A4B"/>
    <w:rsid w:val="003E1EB0"/>
    <w:rsid w:val="003E2948"/>
    <w:rsid w:val="003E2E43"/>
    <w:rsid w:val="003E53B6"/>
    <w:rsid w:val="003E73D5"/>
    <w:rsid w:val="003E7933"/>
    <w:rsid w:val="003F0F02"/>
    <w:rsid w:val="003F1B7B"/>
    <w:rsid w:val="003F722B"/>
    <w:rsid w:val="00401F02"/>
    <w:rsid w:val="00402759"/>
    <w:rsid w:val="00404061"/>
    <w:rsid w:val="004041E6"/>
    <w:rsid w:val="00404C3A"/>
    <w:rsid w:val="00406BCF"/>
    <w:rsid w:val="00407E89"/>
    <w:rsid w:val="00411218"/>
    <w:rsid w:val="00412E37"/>
    <w:rsid w:val="004143EA"/>
    <w:rsid w:val="00414697"/>
    <w:rsid w:val="004148F2"/>
    <w:rsid w:val="004171C8"/>
    <w:rsid w:val="00417A06"/>
    <w:rsid w:val="004223CC"/>
    <w:rsid w:val="00424DAB"/>
    <w:rsid w:val="004251BB"/>
    <w:rsid w:val="00426708"/>
    <w:rsid w:val="004277FB"/>
    <w:rsid w:val="00427BF7"/>
    <w:rsid w:val="00430883"/>
    <w:rsid w:val="00431A39"/>
    <w:rsid w:val="00431BE0"/>
    <w:rsid w:val="00432680"/>
    <w:rsid w:val="004326B4"/>
    <w:rsid w:val="00435432"/>
    <w:rsid w:val="00435E8C"/>
    <w:rsid w:val="00435EE2"/>
    <w:rsid w:val="00436DD7"/>
    <w:rsid w:val="00437601"/>
    <w:rsid w:val="004407D1"/>
    <w:rsid w:val="004423EE"/>
    <w:rsid w:val="00442C06"/>
    <w:rsid w:val="00443B5D"/>
    <w:rsid w:val="00446D8B"/>
    <w:rsid w:val="0045052D"/>
    <w:rsid w:val="0045230B"/>
    <w:rsid w:val="00452970"/>
    <w:rsid w:val="00453664"/>
    <w:rsid w:val="00453EC3"/>
    <w:rsid w:val="0045625F"/>
    <w:rsid w:val="0045630D"/>
    <w:rsid w:val="00457D51"/>
    <w:rsid w:val="00461401"/>
    <w:rsid w:val="00462858"/>
    <w:rsid w:val="00462FE0"/>
    <w:rsid w:val="00464F92"/>
    <w:rsid w:val="00465A58"/>
    <w:rsid w:val="00465EBC"/>
    <w:rsid w:val="004670B1"/>
    <w:rsid w:val="00467D65"/>
    <w:rsid w:val="0047181C"/>
    <w:rsid w:val="00474FF4"/>
    <w:rsid w:val="00475011"/>
    <w:rsid w:val="004832E7"/>
    <w:rsid w:val="004923F6"/>
    <w:rsid w:val="00493348"/>
    <w:rsid w:val="004940B5"/>
    <w:rsid w:val="00494FC7"/>
    <w:rsid w:val="00496D0E"/>
    <w:rsid w:val="004A023D"/>
    <w:rsid w:val="004A1DBF"/>
    <w:rsid w:val="004A53F1"/>
    <w:rsid w:val="004A5858"/>
    <w:rsid w:val="004A5CD9"/>
    <w:rsid w:val="004A70BA"/>
    <w:rsid w:val="004A759F"/>
    <w:rsid w:val="004B038A"/>
    <w:rsid w:val="004B0DE5"/>
    <w:rsid w:val="004B318A"/>
    <w:rsid w:val="004B339A"/>
    <w:rsid w:val="004B3E67"/>
    <w:rsid w:val="004B4B54"/>
    <w:rsid w:val="004B68F1"/>
    <w:rsid w:val="004B73AF"/>
    <w:rsid w:val="004B7992"/>
    <w:rsid w:val="004C2154"/>
    <w:rsid w:val="004C3174"/>
    <w:rsid w:val="004C3202"/>
    <w:rsid w:val="004C4297"/>
    <w:rsid w:val="004C4A1C"/>
    <w:rsid w:val="004C57BA"/>
    <w:rsid w:val="004C5815"/>
    <w:rsid w:val="004C7EE7"/>
    <w:rsid w:val="004D1BEC"/>
    <w:rsid w:val="004D396B"/>
    <w:rsid w:val="004E0026"/>
    <w:rsid w:val="004E30C1"/>
    <w:rsid w:val="004E3FD0"/>
    <w:rsid w:val="004E51C0"/>
    <w:rsid w:val="004E70D3"/>
    <w:rsid w:val="004E7908"/>
    <w:rsid w:val="004F0C50"/>
    <w:rsid w:val="004F0F24"/>
    <w:rsid w:val="004F1EE4"/>
    <w:rsid w:val="004F4DF1"/>
    <w:rsid w:val="004F6E76"/>
    <w:rsid w:val="00502FAB"/>
    <w:rsid w:val="00503ABF"/>
    <w:rsid w:val="00504F3F"/>
    <w:rsid w:val="00504F6B"/>
    <w:rsid w:val="005069D3"/>
    <w:rsid w:val="00511B0F"/>
    <w:rsid w:val="00513660"/>
    <w:rsid w:val="005205AF"/>
    <w:rsid w:val="00520740"/>
    <w:rsid w:val="00521A0A"/>
    <w:rsid w:val="00522A98"/>
    <w:rsid w:val="00523DEA"/>
    <w:rsid w:val="00524536"/>
    <w:rsid w:val="005247F1"/>
    <w:rsid w:val="00527C56"/>
    <w:rsid w:val="005317C5"/>
    <w:rsid w:val="00531B67"/>
    <w:rsid w:val="00531C1B"/>
    <w:rsid w:val="00531F17"/>
    <w:rsid w:val="00534752"/>
    <w:rsid w:val="00535730"/>
    <w:rsid w:val="00535C0C"/>
    <w:rsid w:val="00537FBA"/>
    <w:rsid w:val="00541AE1"/>
    <w:rsid w:val="00542E0F"/>
    <w:rsid w:val="00544F1A"/>
    <w:rsid w:val="00545C99"/>
    <w:rsid w:val="00546E31"/>
    <w:rsid w:val="00551743"/>
    <w:rsid w:val="00552607"/>
    <w:rsid w:val="00553769"/>
    <w:rsid w:val="00553D0B"/>
    <w:rsid w:val="00554353"/>
    <w:rsid w:val="00555905"/>
    <w:rsid w:val="005561B0"/>
    <w:rsid w:val="00562688"/>
    <w:rsid w:val="00562AC6"/>
    <w:rsid w:val="00564EB7"/>
    <w:rsid w:val="005658BA"/>
    <w:rsid w:val="00566AAB"/>
    <w:rsid w:val="0057033B"/>
    <w:rsid w:val="005722F5"/>
    <w:rsid w:val="0057270A"/>
    <w:rsid w:val="00572E1C"/>
    <w:rsid w:val="00574851"/>
    <w:rsid w:val="00576966"/>
    <w:rsid w:val="00577EBA"/>
    <w:rsid w:val="0058186F"/>
    <w:rsid w:val="00583F7E"/>
    <w:rsid w:val="00591F9B"/>
    <w:rsid w:val="00592B75"/>
    <w:rsid w:val="00592EF2"/>
    <w:rsid w:val="0059489D"/>
    <w:rsid w:val="00595D62"/>
    <w:rsid w:val="00596105"/>
    <w:rsid w:val="0059785E"/>
    <w:rsid w:val="005A268C"/>
    <w:rsid w:val="005A2924"/>
    <w:rsid w:val="005A3A0B"/>
    <w:rsid w:val="005A3FC8"/>
    <w:rsid w:val="005A7467"/>
    <w:rsid w:val="005B0D88"/>
    <w:rsid w:val="005B1C42"/>
    <w:rsid w:val="005B3F4E"/>
    <w:rsid w:val="005B503C"/>
    <w:rsid w:val="005B5A96"/>
    <w:rsid w:val="005B5B3B"/>
    <w:rsid w:val="005B5F6B"/>
    <w:rsid w:val="005C01D8"/>
    <w:rsid w:val="005C32DF"/>
    <w:rsid w:val="005C7C1C"/>
    <w:rsid w:val="005D431A"/>
    <w:rsid w:val="005D586C"/>
    <w:rsid w:val="005D6D4E"/>
    <w:rsid w:val="005D6F36"/>
    <w:rsid w:val="005D74FC"/>
    <w:rsid w:val="005E0702"/>
    <w:rsid w:val="005E1772"/>
    <w:rsid w:val="005E246E"/>
    <w:rsid w:val="005E2772"/>
    <w:rsid w:val="005E51B6"/>
    <w:rsid w:val="005E5214"/>
    <w:rsid w:val="005E5AB2"/>
    <w:rsid w:val="005F33ED"/>
    <w:rsid w:val="005F7E9B"/>
    <w:rsid w:val="0060234D"/>
    <w:rsid w:val="0060430A"/>
    <w:rsid w:val="00604D6B"/>
    <w:rsid w:val="00605D59"/>
    <w:rsid w:val="0060616A"/>
    <w:rsid w:val="00612C72"/>
    <w:rsid w:val="00613DC5"/>
    <w:rsid w:val="0061475C"/>
    <w:rsid w:val="00620472"/>
    <w:rsid w:val="00620AF6"/>
    <w:rsid w:val="00620AFB"/>
    <w:rsid w:val="00621818"/>
    <w:rsid w:val="006221B2"/>
    <w:rsid w:val="00623A20"/>
    <w:rsid w:val="00624461"/>
    <w:rsid w:val="006252D5"/>
    <w:rsid w:val="00626D50"/>
    <w:rsid w:val="006302FE"/>
    <w:rsid w:val="00630EFF"/>
    <w:rsid w:val="0063148B"/>
    <w:rsid w:val="006314BD"/>
    <w:rsid w:val="00631727"/>
    <w:rsid w:val="00632721"/>
    <w:rsid w:val="006340D2"/>
    <w:rsid w:val="00634B3B"/>
    <w:rsid w:val="00641CE9"/>
    <w:rsid w:val="006423F9"/>
    <w:rsid w:val="00642421"/>
    <w:rsid w:val="00642E23"/>
    <w:rsid w:val="00643619"/>
    <w:rsid w:val="00643BD9"/>
    <w:rsid w:val="00645541"/>
    <w:rsid w:val="00647A56"/>
    <w:rsid w:val="0065282A"/>
    <w:rsid w:val="006540A7"/>
    <w:rsid w:val="0066038E"/>
    <w:rsid w:val="00660AD0"/>
    <w:rsid w:val="0066201A"/>
    <w:rsid w:val="00662020"/>
    <w:rsid w:val="00662232"/>
    <w:rsid w:val="006631A6"/>
    <w:rsid w:val="0066592A"/>
    <w:rsid w:val="006702B5"/>
    <w:rsid w:val="00672058"/>
    <w:rsid w:val="00672D0B"/>
    <w:rsid w:val="006745AE"/>
    <w:rsid w:val="00674F7B"/>
    <w:rsid w:val="00675215"/>
    <w:rsid w:val="00675A14"/>
    <w:rsid w:val="00677563"/>
    <w:rsid w:val="00677F79"/>
    <w:rsid w:val="006801C5"/>
    <w:rsid w:val="006813AB"/>
    <w:rsid w:val="006830B6"/>
    <w:rsid w:val="00685FFC"/>
    <w:rsid w:val="006860FD"/>
    <w:rsid w:val="00693559"/>
    <w:rsid w:val="00695196"/>
    <w:rsid w:val="006959B7"/>
    <w:rsid w:val="0069616A"/>
    <w:rsid w:val="006A0545"/>
    <w:rsid w:val="006A1CFC"/>
    <w:rsid w:val="006A256D"/>
    <w:rsid w:val="006A26DA"/>
    <w:rsid w:val="006A35C2"/>
    <w:rsid w:val="006B1C6D"/>
    <w:rsid w:val="006B290A"/>
    <w:rsid w:val="006B5127"/>
    <w:rsid w:val="006B7C56"/>
    <w:rsid w:val="006C0D1F"/>
    <w:rsid w:val="006C116F"/>
    <w:rsid w:val="006C38BD"/>
    <w:rsid w:val="006C399D"/>
    <w:rsid w:val="006C3B96"/>
    <w:rsid w:val="006C4A57"/>
    <w:rsid w:val="006C68AE"/>
    <w:rsid w:val="006C6932"/>
    <w:rsid w:val="006C788C"/>
    <w:rsid w:val="006D48E7"/>
    <w:rsid w:val="006E0481"/>
    <w:rsid w:val="006E1EAE"/>
    <w:rsid w:val="006F20CA"/>
    <w:rsid w:val="006F5526"/>
    <w:rsid w:val="00700DA3"/>
    <w:rsid w:val="00703A81"/>
    <w:rsid w:val="00704163"/>
    <w:rsid w:val="007076AB"/>
    <w:rsid w:val="00707767"/>
    <w:rsid w:val="007077B7"/>
    <w:rsid w:val="007105EF"/>
    <w:rsid w:val="00710C3E"/>
    <w:rsid w:val="00713262"/>
    <w:rsid w:val="00715AE6"/>
    <w:rsid w:val="007168E0"/>
    <w:rsid w:val="00721F74"/>
    <w:rsid w:val="007234EF"/>
    <w:rsid w:val="00725C63"/>
    <w:rsid w:val="00726EAE"/>
    <w:rsid w:val="0072766F"/>
    <w:rsid w:val="0073071E"/>
    <w:rsid w:val="00736814"/>
    <w:rsid w:val="00736984"/>
    <w:rsid w:val="00747954"/>
    <w:rsid w:val="00750893"/>
    <w:rsid w:val="007567B2"/>
    <w:rsid w:val="00757B58"/>
    <w:rsid w:val="0076243E"/>
    <w:rsid w:val="00763558"/>
    <w:rsid w:val="00765A9E"/>
    <w:rsid w:val="007661DD"/>
    <w:rsid w:val="00766FE6"/>
    <w:rsid w:val="00771813"/>
    <w:rsid w:val="007721CF"/>
    <w:rsid w:val="0077386C"/>
    <w:rsid w:val="00773DEF"/>
    <w:rsid w:val="0077400F"/>
    <w:rsid w:val="007764A3"/>
    <w:rsid w:val="00777095"/>
    <w:rsid w:val="00780498"/>
    <w:rsid w:val="00781633"/>
    <w:rsid w:val="00782812"/>
    <w:rsid w:val="00782D91"/>
    <w:rsid w:val="00783FCD"/>
    <w:rsid w:val="00785724"/>
    <w:rsid w:val="00785EFF"/>
    <w:rsid w:val="007874E4"/>
    <w:rsid w:val="00790E8B"/>
    <w:rsid w:val="00791022"/>
    <w:rsid w:val="007920EE"/>
    <w:rsid w:val="0079231E"/>
    <w:rsid w:val="00792824"/>
    <w:rsid w:val="00793A91"/>
    <w:rsid w:val="0079537B"/>
    <w:rsid w:val="007A1C94"/>
    <w:rsid w:val="007A55D2"/>
    <w:rsid w:val="007B0FEC"/>
    <w:rsid w:val="007B2C11"/>
    <w:rsid w:val="007B2E62"/>
    <w:rsid w:val="007B36CF"/>
    <w:rsid w:val="007B574B"/>
    <w:rsid w:val="007B623D"/>
    <w:rsid w:val="007C041C"/>
    <w:rsid w:val="007C0BD1"/>
    <w:rsid w:val="007C1779"/>
    <w:rsid w:val="007C36E4"/>
    <w:rsid w:val="007C4BDA"/>
    <w:rsid w:val="007C5DDF"/>
    <w:rsid w:val="007C6846"/>
    <w:rsid w:val="007D0CCE"/>
    <w:rsid w:val="007D11C5"/>
    <w:rsid w:val="007D1803"/>
    <w:rsid w:val="007D7E35"/>
    <w:rsid w:val="007E00D6"/>
    <w:rsid w:val="007E354D"/>
    <w:rsid w:val="007E5068"/>
    <w:rsid w:val="007E6453"/>
    <w:rsid w:val="007E75AA"/>
    <w:rsid w:val="007F17AC"/>
    <w:rsid w:val="007F3B49"/>
    <w:rsid w:val="007F3D7B"/>
    <w:rsid w:val="007F4DDE"/>
    <w:rsid w:val="007F5970"/>
    <w:rsid w:val="00801EE3"/>
    <w:rsid w:val="00802125"/>
    <w:rsid w:val="00802292"/>
    <w:rsid w:val="00802DD6"/>
    <w:rsid w:val="00804559"/>
    <w:rsid w:val="0080459D"/>
    <w:rsid w:val="00805790"/>
    <w:rsid w:val="00806DBA"/>
    <w:rsid w:val="00807B06"/>
    <w:rsid w:val="008208DE"/>
    <w:rsid w:val="008210D4"/>
    <w:rsid w:val="00821D76"/>
    <w:rsid w:val="008245AC"/>
    <w:rsid w:val="008247D2"/>
    <w:rsid w:val="008254E2"/>
    <w:rsid w:val="008304CB"/>
    <w:rsid w:val="00833CF5"/>
    <w:rsid w:val="008342C1"/>
    <w:rsid w:val="00834C6B"/>
    <w:rsid w:val="0083576C"/>
    <w:rsid w:val="00836E23"/>
    <w:rsid w:val="008374A8"/>
    <w:rsid w:val="00840611"/>
    <w:rsid w:val="00840635"/>
    <w:rsid w:val="00844559"/>
    <w:rsid w:val="00850845"/>
    <w:rsid w:val="00851684"/>
    <w:rsid w:val="00852376"/>
    <w:rsid w:val="00855763"/>
    <w:rsid w:val="00860E49"/>
    <w:rsid w:val="00862535"/>
    <w:rsid w:val="00862C24"/>
    <w:rsid w:val="008658AA"/>
    <w:rsid w:val="00870B47"/>
    <w:rsid w:val="00871483"/>
    <w:rsid w:val="00871C8D"/>
    <w:rsid w:val="00871E79"/>
    <w:rsid w:val="00872258"/>
    <w:rsid w:val="00874CDD"/>
    <w:rsid w:val="008807DF"/>
    <w:rsid w:val="00880897"/>
    <w:rsid w:val="00880F87"/>
    <w:rsid w:val="008873E4"/>
    <w:rsid w:val="0089210D"/>
    <w:rsid w:val="00893411"/>
    <w:rsid w:val="00895888"/>
    <w:rsid w:val="00895E9E"/>
    <w:rsid w:val="00896673"/>
    <w:rsid w:val="008A11DA"/>
    <w:rsid w:val="008A2B64"/>
    <w:rsid w:val="008A2D50"/>
    <w:rsid w:val="008A39A9"/>
    <w:rsid w:val="008A52BF"/>
    <w:rsid w:val="008A592A"/>
    <w:rsid w:val="008A6F6F"/>
    <w:rsid w:val="008B0450"/>
    <w:rsid w:val="008B1E2B"/>
    <w:rsid w:val="008B504B"/>
    <w:rsid w:val="008B6FEB"/>
    <w:rsid w:val="008C0D11"/>
    <w:rsid w:val="008C1BCE"/>
    <w:rsid w:val="008C27DB"/>
    <w:rsid w:val="008C2A8E"/>
    <w:rsid w:val="008C3AB5"/>
    <w:rsid w:val="008C52F0"/>
    <w:rsid w:val="008C5A05"/>
    <w:rsid w:val="008C72A3"/>
    <w:rsid w:val="008D18FC"/>
    <w:rsid w:val="008D1EE6"/>
    <w:rsid w:val="008D3358"/>
    <w:rsid w:val="008D3A65"/>
    <w:rsid w:val="008D3AB0"/>
    <w:rsid w:val="008D4854"/>
    <w:rsid w:val="008D65FD"/>
    <w:rsid w:val="008D68D2"/>
    <w:rsid w:val="008E0B7E"/>
    <w:rsid w:val="008E4284"/>
    <w:rsid w:val="008E458D"/>
    <w:rsid w:val="008E4A25"/>
    <w:rsid w:val="008E4E10"/>
    <w:rsid w:val="008F1326"/>
    <w:rsid w:val="008F2E05"/>
    <w:rsid w:val="008F4276"/>
    <w:rsid w:val="008F5919"/>
    <w:rsid w:val="008F5A8C"/>
    <w:rsid w:val="008F7402"/>
    <w:rsid w:val="009018BA"/>
    <w:rsid w:val="00902667"/>
    <w:rsid w:val="00902FC6"/>
    <w:rsid w:val="009067AE"/>
    <w:rsid w:val="009074E4"/>
    <w:rsid w:val="00911368"/>
    <w:rsid w:val="00912009"/>
    <w:rsid w:val="0091227C"/>
    <w:rsid w:val="00913468"/>
    <w:rsid w:val="00914BD4"/>
    <w:rsid w:val="00915ADA"/>
    <w:rsid w:val="00915D2D"/>
    <w:rsid w:val="00917959"/>
    <w:rsid w:val="00917CCB"/>
    <w:rsid w:val="009212BF"/>
    <w:rsid w:val="009255A7"/>
    <w:rsid w:val="00926528"/>
    <w:rsid w:val="00927766"/>
    <w:rsid w:val="00931A73"/>
    <w:rsid w:val="00933879"/>
    <w:rsid w:val="00934B97"/>
    <w:rsid w:val="009353AF"/>
    <w:rsid w:val="00937120"/>
    <w:rsid w:val="0094047D"/>
    <w:rsid w:val="009452C9"/>
    <w:rsid w:val="00946973"/>
    <w:rsid w:val="009475E1"/>
    <w:rsid w:val="00950D61"/>
    <w:rsid w:val="00954F16"/>
    <w:rsid w:val="0095547E"/>
    <w:rsid w:val="00955FB6"/>
    <w:rsid w:val="00956182"/>
    <w:rsid w:val="00957AE3"/>
    <w:rsid w:val="00960852"/>
    <w:rsid w:val="00961C3B"/>
    <w:rsid w:val="009635C0"/>
    <w:rsid w:val="00974A14"/>
    <w:rsid w:val="00977EF3"/>
    <w:rsid w:val="0099256B"/>
    <w:rsid w:val="00992BE0"/>
    <w:rsid w:val="009961EB"/>
    <w:rsid w:val="009A1FED"/>
    <w:rsid w:val="009A3D11"/>
    <w:rsid w:val="009A6571"/>
    <w:rsid w:val="009B2BFC"/>
    <w:rsid w:val="009B2F3C"/>
    <w:rsid w:val="009B2F6D"/>
    <w:rsid w:val="009B4C4A"/>
    <w:rsid w:val="009B7A65"/>
    <w:rsid w:val="009C126C"/>
    <w:rsid w:val="009C37D8"/>
    <w:rsid w:val="009C520F"/>
    <w:rsid w:val="009C6155"/>
    <w:rsid w:val="009C636D"/>
    <w:rsid w:val="009C7DB3"/>
    <w:rsid w:val="009D212D"/>
    <w:rsid w:val="009D2FD8"/>
    <w:rsid w:val="009D548C"/>
    <w:rsid w:val="009D5D95"/>
    <w:rsid w:val="009D5E64"/>
    <w:rsid w:val="009D7564"/>
    <w:rsid w:val="009E0904"/>
    <w:rsid w:val="009E174A"/>
    <w:rsid w:val="009E1D5C"/>
    <w:rsid w:val="009E1E75"/>
    <w:rsid w:val="009E23AD"/>
    <w:rsid w:val="009E2A7E"/>
    <w:rsid w:val="009E7AA3"/>
    <w:rsid w:val="009F20FF"/>
    <w:rsid w:val="009F3237"/>
    <w:rsid w:val="009F4ED7"/>
    <w:rsid w:val="009F6F8C"/>
    <w:rsid w:val="009F7625"/>
    <w:rsid w:val="00A00790"/>
    <w:rsid w:val="00A00F6A"/>
    <w:rsid w:val="00A033AC"/>
    <w:rsid w:val="00A03C2E"/>
    <w:rsid w:val="00A06EC4"/>
    <w:rsid w:val="00A07521"/>
    <w:rsid w:val="00A07DBC"/>
    <w:rsid w:val="00A10211"/>
    <w:rsid w:val="00A144D4"/>
    <w:rsid w:val="00A17709"/>
    <w:rsid w:val="00A212E8"/>
    <w:rsid w:val="00A23FFD"/>
    <w:rsid w:val="00A27913"/>
    <w:rsid w:val="00A30ED1"/>
    <w:rsid w:val="00A33326"/>
    <w:rsid w:val="00A33A2E"/>
    <w:rsid w:val="00A33B7F"/>
    <w:rsid w:val="00A37DD7"/>
    <w:rsid w:val="00A43AEE"/>
    <w:rsid w:val="00A43BC8"/>
    <w:rsid w:val="00A43EE5"/>
    <w:rsid w:val="00A45A4A"/>
    <w:rsid w:val="00A45EDA"/>
    <w:rsid w:val="00A46C19"/>
    <w:rsid w:val="00A502C3"/>
    <w:rsid w:val="00A50848"/>
    <w:rsid w:val="00A50F76"/>
    <w:rsid w:val="00A51ACE"/>
    <w:rsid w:val="00A53235"/>
    <w:rsid w:val="00A53381"/>
    <w:rsid w:val="00A53A7D"/>
    <w:rsid w:val="00A53BD5"/>
    <w:rsid w:val="00A54487"/>
    <w:rsid w:val="00A54D49"/>
    <w:rsid w:val="00A55422"/>
    <w:rsid w:val="00A63AE5"/>
    <w:rsid w:val="00A64630"/>
    <w:rsid w:val="00A67736"/>
    <w:rsid w:val="00A67ABB"/>
    <w:rsid w:val="00A70473"/>
    <w:rsid w:val="00A73AAD"/>
    <w:rsid w:val="00A73EE6"/>
    <w:rsid w:val="00A77710"/>
    <w:rsid w:val="00A81EDA"/>
    <w:rsid w:val="00A824B3"/>
    <w:rsid w:val="00A8357E"/>
    <w:rsid w:val="00A85822"/>
    <w:rsid w:val="00A85C09"/>
    <w:rsid w:val="00A91A27"/>
    <w:rsid w:val="00A91DC3"/>
    <w:rsid w:val="00A92656"/>
    <w:rsid w:val="00A97505"/>
    <w:rsid w:val="00AA01F6"/>
    <w:rsid w:val="00AA1484"/>
    <w:rsid w:val="00AA17F3"/>
    <w:rsid w:val="00AA3AAC"/>
    <w:rsid w:val="00AA3AC2"/>
    <w:rsid w:val="00AA4972"/>
    <w:rsid w:val="00AA6AAC"/>
    <w:rsid w:val="00AA76E3"/>
    <w:rsid w:val="00AB0F25"/>
    <w:rsid w:val="00AB2244"/>
    <w:rsid w:val="00AB2589"/>
    <w:rsid w:val="00AB3072"/>
    <w:rsid w:val="00AB365C"/>
    <w:rsid w:val="00AB5684"/>
    <w:rsid w:val="00AB5A1A"/>
    <w:rsid w:val="00AB64C2"/>
    <w:rsid w:val="00AB750F"/>
    <w:rsid w:val="00AC0361"/>
    <w:rsid w:val="00AC06B3"/>
    <w:rsid w:val="00AC0E2E"/>
    <w:rsid w:val="00AC68A2"/>
    <w:rsid w:val="00AC766E"/>
    <w:rsid w:val="00AD12E7"/>
    <w:rsid w:val="00AD2296"/>
    <w:rsid w:val="00AD3C02"/>
    <w:rsid w:val="00AD4F3B"/>
    <w:rsid w:val="00AD5637"/>
    <w:rsid w:val="00AD5C50"/>
    <w:rsid w:val="00AD7AB9"/>
    <w:rsid w:val="00AE1AFC"/>
    <w:rsid w:val="00AE2723"/>
    <w:rsid w:val="00AE7293"/>
    <w:rsid w:val="00AE7BF0"/>
    <w:rsid w:val="00AF3D71"/>
    <w:rsid w:val="00AF586A"/>
    <w:rsid w:val="00AF776C"/>
    <w:rsid w:val="00B010F7"/>
    <w:rsid w:val="00B01ECC"/>
    <w:rsid w:val="00B029A7"/>
    <w:rsid w:val="00B04251"/>
    <w:rsid w:val="00B04957"/>
    <w:rsid w:val="00B0799C"/>
    <w:rsid w:val="00B108C1"/>
    <w:rsid w:val="00B11247"/>
    <w:rsid w:val="00B1160C"/>
    <w:rsid w:val="00B13C35"/>
    <w:rsid w:val="00B20DBF"/>
    <w:rsid w:val="00B216A7"/>
    <w:rsid w:val="00B23274"/>
    <w:rsid w:val="00B2340A"/>
    <w:rsid w:val="00B235EB"/>
    <w:rsid w:val="00B24447"/>
    <w:rsid w:val="00B2622B"/>
    <w:rsid w:val="00B27B8F"/>
    <w:rsid w:val="00B33479"/>
    <w:rsid w:val="00B347CE"/>
    <w:rsid w:val="00B36881"/>
    <w:rsid w:val="00B37A84"/>
    <w:rsid w:val="00B417A7"/>
    <w:rsid w:val="00B420B2"/>
    <w:rsid w:val="00B441DB"/>
    <w:rsid w:val="00B456DC"/>
    <w:rsid w:val="00B46597"/>
    <w:rsid w:val="00B52510"/>
    <w:rsid w:val="00B52572"/>
    <w:rsid w:val="00B5377D"/>
    <w:rsid w:val="00B53C51"/>
    <w:rsid w:val="00B54B97"/>
    <w:rsid w:val="00B55014"/>
    <w:rsid w:val="00B56FBA"/>
    <w:rsid w:val="00B57D7F"/>
    <w:rsid w:val="00B6305D"/>
    <w:rsid w:val="00B655AC"/>
    <w:rsid w:val="00B6565A"/>
    <w:rsid w:val="00B66EC8"/>
    <w:rsid w:val="00B67935"/>
    <w:rsid w:val="00B71EAA"/>
    <w:rsid w:val="00B72681"/>
    <w:rsid w:val="00B7444A"/>
    <w:rsid w:val="00B75969"/>
    <w:rsid w:val="00B75EF7"/>
    <w:rsid w:val="00B76295"/>
    <w:rsid w:val="00B76B0D"/>
    <w:rsid w:val="00B80226"/>
    <w:rsid w:val="00B81674"/>
    <w:rsid w:val="00B81979"/>
    <w:rsid w:val="00B82371"/>
    <w:rsid w:val="00B84486"/>
    <w:rsid w:val="00B85429"/>
    <w:rsid w:val="00B90C2E"/>
    <w:rsid w:val="00B91081"/>
    <w:rsid w:val="00B910B8"/>
    <w:rsid w:val="00B921C5"/>
    <w:rsid w:val="00B9500B"/>
    <w:rsid w:val="00B95A96"/>
    <w:rsid w:val="00B95B80"/>
    <w:rsid w:val="00B97225"/>
    <w:rsid w:val="00BA1142"/>
    <w:rsid w:val="00BA2C14"/>
    <w:rsid w:val="00BA5064"/>
    <w:rsid w:val="00BA5186"/>
    <w:rsid w:val="00BA61F0"/>
    <w:rsid w:val="00BA6DE9"/>
    <w:rsid w:val="00BA75D1"/>
    <w:rsid w:val="00BA7991"/>
    <w:rsid w:val="00BB3012"/>
    <w:rsid w:val="00BB49C5"/>
    <w:rsid w:val="00BC109F"/>
    <w:rsid w:val="00BC114A"/>
    <w:rsid w:val="00BC603B"/>
    <w:rsid w:val="00BC75DC"/>
    <w:rsid w:val="00BD2119"/>
    <w:rsid w:val="00BD24EA"/>
    <w:rsid w:val="00BD3AA1"/>
    <w:rsid w:val="00BD41E9"/>
    <w:rsid w:val="00BD6D14"/>
    <w:rsid w:val="00BD7577"/>
    <w:rsid w:val="00BE1E4D"/>
    <w:rsid w:val="00BE2F48"/>
    <w:rsid w:val="00BE333F"/>
    <w:rsid w:val="00BE49A1"/>
    <w:rsid w:val="00BE4E96"/>
    <w:rsid w:val="00BF44E1"/>
    <w:rsid w:val="00BF50EC"/>
    <w:rsid w:val="00C01B9B"/>
    <w:rsid w:val="00C02088"/>
    <w:rsid w:val="00C02EFA"/>
    <w:rsid w:val="00C04F0B"/>
    <w:rsid w:val="00C05924"/>
    <w:rsid w:val="00C06CF8"/>
    <w:rsid w:val="00C1157F"/>
    <w:rsid w:val="00C12AB8"/>
    <w:rsid w:val="00C12BFC"/>
    <w:rsid w:val="00C21B0C"/>
    <w:rsid w:val="00C2489E"/>
    <w:rsid w:val="00C250E9"/>
    <w:rsid w:val="00C251D0"/>
    <w:rsid w:val="00C25703"/>
    <w:rsid w:val="00C31651"/>
    <w:rsid w:val="00C323C8"/>
    <w:rsid w:val="00C3330C"/>
    <w:rsid w:val="00C34228"/>
    <w:rsid w:val="00C34EFB"/>
    <w:rsid w:val="00C34F7F"/>
    <w:rsid w:val="00C3510E"/>
    <w:rsid w:val="00C426F4"/>
    <w:rsid w:val="00C42A34"/>
    <w:rsid w:val="00C46FB7"/>
    <w:rsid w:val="00C50BF9"/>
    <w:rsid w:val="00C51ADF"/>
    <w:rsid w:val="00C53F4D"/>
    <w:rsid w:val="00C56F9B"/>
    <w:rsid w:val="00C62C8D"/>
    <w:rsid w:val="00C64519"/>
    <w:rsid w:val="00C64ACF"/>
    <w:rsid w:val="00C655B5"/>
    <w:rsid w:val="00C656D8"/>
    <w:rsid w:val="00C65B6F"/>
    <w:rsid w:val="00C709AD"/>
    <w:rsid w:val="00C70F5C"/>
    <w:rsid w:val="00C73082"/>
    <w:rsid w:val="00C73AED"/>
    <w:rsid w:val="00C7552A"/>
    <w:rsid w:val="00C7735D"/>
    <w:rsid w:val="00C77F7E"/>
    <w:rsid w:val="00C81022"/>
    <w:rsid w:val="00C810A7"/>
    <w:rsid w:val="00C813C0"/>
    <w:rsid w:val="00C83288"/>
    <w:rsid w:val="00C91EB1"/>
    <w:rsid w:val="00C922EC"/>
    <w:rsid w:val="00C92C5B"/>
    <w:rsid w:val="00C93875"/>
    <w:rsid w:val="00C939C9"/>
    <w:rsid w:val="00C945D2"/>
    <w:rsid w:val="00C9461B"/>
    <w:rsid w:val="00C94BE4"/>
    <w:rsid w:val="00C962E0"/>
    <w:rsid w:val="00C96D85"/>
    <w:rsid w:val="00C97269"/>
    <w:rsid w:val="00C97821"/>
    <w:rsid w:val="00CA44FB"/>
    <w:rsid w:val="00CA4BC1"/>
    <w:rsid w:val="00CA5C25"/>
    <w:rsid w:val="00CA6239"/>
    <w:rsid w:val="00CA66F0"/>
    <w:rsid w:val="00CA7F3B"/>
    <w:rsid w:val="00CB27AA"/>
    <w:rsid w:val="00CB28B7"/>
    <w:rsid w:val="00CB3FF5"/>
    <w:rsid w:val="00CB462F"/>
    <w:rsid w:val="00CB47B2"/>
    <w:rsid w:val="00CB48B5"/>
    <w:rsid w:val="00CC0ADE"/>
    <w:rsid w:val="00CC273C"/>
    <w:rsid w:val="00CC2797"/>
    <w:rsid w:val="00CC3BFB"/>
    <w:rsid w:val="00CC4E79"/>
    <w:rsid w:val="00CC5D8C"/>
    <w:rsid w:val="00CC5F23"/>
    <w:rsid w:val="00CC6D4D"/>
    <w:rsid w:val="00CD170A"/>
    <w:rsid w:val="00CD2AE8"/>
    <w:rsid w:val="00CD578D"/>
    <w:rsid w:val="00CD777A"/>
    <w:rsid w:val="00CE096E"/>
    <w:rsid w:val="00CE0CD3"/>
    <w:rsid w:val="00CE1A81"/>
    <w:rsid w:val="00CE1D58"/>
    <w:rsid w:val="00CE2FCA"/>
    <w:rsid w:val="00CE6D58"/>
    <w:rsid w:val="00CF005E"/>
    <w:rsid w:val="00CF0061"/>
    <w:rsid w:val="00CF31D1"/>
    <w:rsid w:val="00CF331B"/>
    <w:rsid w:val="00CF76F8"/>
    <w:rsid w:val="00D01787"/>
    <w:rsid w:val="00D02BC4"/>
    <w:rsid w:val="00D04610"/>
    <w:rsid w:val="00D049A3"/>
    <w:rsid w:val="00D074A0"/>
    <w:rsid w:val="00D14F69"/>
    <w:rsid w:val="00D20089"/>
    <w:rsid w:val="00D215B4"/>
    <w:rsid w:val="00D229E4"/>
    <w:rsid w:val="00D250CD"/>
    <w:rsid w:val="00D27235"/>
    <w:rsid w:val="00D31154"/>
    <w:rsid w:val="00D31900"/>
    <w:rsid w:val="00D349C9"/>
    <w:rsid w:val="00D34B71"/>
    <w:rsid w:val="00D407BA"/>
    <w:rsid w:val="00D40EED"/>
    <w:rsid w:val="00D413E6"/>
    <w:rsid w:val="00D41606"/>
    <w:rsid w:val="00D42212"/>
    <w:rsid w:val="00D44D25"/>
    <w:rsid w:val="00D51BFA"/>
    <w:rsid w:val="00D57754"/>
    <w:rsid w:val="00D62BE9"/>
    <w:rsid w:val="00D64D0E"/>
    <w:rsid w:val="00D659E8"/>
    <w:rsid w:val="00D67E27"/>
    <w:rsid w:val="00D71024"/>
    <w:rsid w:val="00D71160"/>
    <w:rsid w:val="00D75678"/>
    <w:rsid w:val="00D76699"/>
    <w:rsid w:val="00D80C98"/>
    <w:rsid w:val="00D80D28"/>
    <w:rsid w:val="00D814BD"/>
    <w:rsid w:val="00D82426"/>
    <w:rsid w:val="00D83114"/>
    <w:rsid w:val="00D86B9B"/>
    <w:rsid w:val="00D87556"/>
    <w:rsid w:val="00D904A9"/>
    <w:rsid w:val="00D90710"/>
    <w:rsid w:val="00D90CD2"/>
    <w:rsid w:val="00D934FA"/>
    <w:rsid w:val="00D95D48"/>
    <w:rsid w:val="00DA158E"/>
    <w:rsid w:val="00DA1B1E"/>
    <w:rsid w:val="00DA2B03"/>
    <w:rsid w:val="00DA3F7C"/>
    <w:rsid w:val="00DA51BF"/>
    <w:rsid w:val="00DA542C"/>
    <w:rsid w:val="00DB29E3"/>
    <w:rsid w:val="00DB4950"/>
    <w:rsid w:val="00DB510B"/>
    <w:rsid w:val="00DB6589"/>
    <w:rsid w:val="00DB6820"/>
    <w:rsid w:val="00DC1779"/>
    <w:rsid w:val="00DC1842"/>
    <w:rsid w:val="00DC1ED3"/>
    <w:rsid w:val="00DC4F96"/>
    <w:rsid w:val="00DC4FED"/>
    <w:rsid w:val="00DD0CE4"/>
    <w:rsid w:val="00DD5BD2"/>
    <w:rsid w:val="00DE13F6"/>
    <w:rsid w:val="00DE4BED"/>
    <w:rsid w:val="00DE6B3A"/>
    <w:rsid w:val="00DF29C9"/>
    <w:rsid w:val="00DF2EF8"/>
    <w:rsid w:val="00DF3EC1"/>
    <w:rsid w:val="00DF44D2"/>
    <w:rsid w:val="00E009EA"/>
    <w:rsid w:val="00E010EE"/>
    <w:rsid w:val="00E01A39"/>
    <w:rsid w:val="00E01CD4"/>
    <w:rsid w:val="00E06B4A"/>
    <w:rsid w:val="00E12B3B"/>
    <w:rsid w:val="00E1326C"/>
    <w:rsid w:val="00E163E6"/>
    <w:rsid w:val="00E17EA0"/>
    <w:rsid w:val="00E202E4"/>
    <w:rsid w:val="00E2106A"/>
    <w:rsid w:val="00E21275"/>
    <w:rsid w:val="00E21B4F"/>
    <w:rsid w:val="00E23DC5"/>
    <w:rsid w:val="00E244FD"/>
    <w:rsid w:val="00E2486F"/>
    <w:rsid w:val="00E24A72"/>
    <w:rsid w:val="00E26235"/>
    <w:rsid w:val="00E306A5"/>
    <w:rsid w:val="00E31271"/>
    <w:rsid w:val="00E43489"/>
    <w:rsid w:val="00E43666"/>
    <w:rsid w:val="00E45C9E"/>
    <w:rsid w:val="00E47808"/>
    <w:rsid w:val="00E5057C"/>
    <w:rsid w:val="00E51770"/>
    <w:rsid w:val="00E52F69"/>
    <w:rsid w:val="00E54A06"/>
    <w:rsid w:val="00E56007"/>
    <w:rsid w:val="00E57EA0"/>
    <w:rsid w:val="00E60DEF"/>
    <w:rsid w:val="00E612CF"/>
    <w:rsid w:val="00E6188B"/>
    <w:rsid w:val="00E6195B"/>
    <w:rsid w:val="00E62BE3"/>
    <w:rsid w:val="00E64CC2"/>
    <w:rsid w:val="00E748AD"/>
    <w:rsid w:val="00E74F6A"/>
    <w:rsid w:val="00E75C2A"/>
    <w:rsid w:val="00E77673"/>
    <w:rsid w:val="00E77F42"/>
    <w:rsid w:val="00E82E1C"/>
    <w:rsid w:val="00E8379F"/>
    <w:rsid w:val="00E8465D"/>
    <w:rsid w:val="00E85975"/>
    <w:rsid w:val="00E8630C"/>
    <w:rsid w:val="00E86472"/>
    <w:rsid w:val="00E86E62"/>
    <w:rsid w:val="00E94A1F"/>
    <w:rsid w:val="00EA3339"/>
    <w:rsid w:val="00EA39F1"/>
    <w:rsid w:val="00EA4A87"/>
    <w:rsid w:val="00EA638C"/>
    <w:rsid w:val="00EB1348"/>
    <w:rsid w:val="00EB1BC4"/>
    <w:rsid w:val="00EB2F04"/>
    <w:rsid w:val="00EC0E13"/>
    <w:rsid w:val="00EC265F"/>
    <w:rsid w:val="00EC5BA1"/>
    <w:rsid w:val="00EC74D7"/>
    <w:rsid w:val="00ED16EE"/>
    <w:rsid w:val="00ED2B63"/>
    <w:rsid w:val="00ED565E"/>
    <w:rsid w:val="00EE119D"/>
    <w:rsid w:val="00EE163F"/>
    <w:rsid w:val="00EE1939"/>
    <w:rsid w:val="00EE29EB"/>
    <w:rsid w:val="00EE5B04"/>
    <w:rsid w:val="00EE5F5C"/>
    <w:rsid w:val="00EE6536"/>
    <w:rsid w:val="00EE707D"/>
    <w:rsid w:val="00EE70CA"/>
    <w:rsid w:val="00EF0098"/>
    <w:rsid w:val="00EF08BD"/>
    <w:rsid w:val="00EF1C59"/>
    <w:rsid w:val="00EF3962"/>
    <w:rsid w:val="00EF44F3"/>
    <w:rsid w:val="00EF493C"/>
    <w:rsid w:val="00EF5ED3"/>
    <w:rsid w:val="00EF62CA"/>
    <w:rsid w:val="00EF69DC"/>
    <w:rsid w:val="00EF7A45"/>
    <w:rsid w:val="00EF7DB5"/>
    <w:rsid w:val="00F008A4"/>
    <w:rsid w:val="00F009F8"/>
    <w:rsid w:val="00F00C4F"/>
    <w:rsid w:val="00F01C04"/>
    <w:rsid w:val="00F029EF"/>
    <w:rsid w:val="00F0548A"/>
    <w:rsid w:val="00F055D4"/>
    <w:rsid w:val="00F05E38"/>
    <w:rsid w:val="00F076B7"/>
    <w:rsid w:val="00F11787"/>
    <w:rsid w:val="00F15CC9"/>
    <w:rsid w:val="00F16FA3"/>
    <w:rsid w:val="00F17480"/>
    <w:rsid w:val="00F17B25"/>
    <w:rsid w:val="00F22083"/>
    <w:rsid w:val="00F22233"/>
    <w:rsid w:val="00F23260"/>
    <w:rsid w:val="00F25529"/>
    <w:rsid w:val="00F277CB"/>
    <w:rsid w:val="00F30C32"/>
    <w:rsid w:val="00F3185E"/>
    <w:rsid w:val="00F3496D"/>
    <w:rsid w:val="00F350A7"/>
    <w:rsid w:val="00F36044"/>
    <w:rsid w:val="00F36897"/>
    <w:rsid w:val="00F3697F"/>
    <w:rsid w:val="00F3724E"/>
    <w:rsid w:val="00F3777A"/>
    <w:rsid w:val="00F40FED"/>
    <w:rsid w:val="00F42422"/>
    <w:rsid w:val="00F4320B"/>
    <w:rsid w:val="00F45A3F"/>
    <w:rsid w:val="00F476EF"/>
    <w:rsid w:val="00F517EA"/>
    <w:rsid w:val="00F521D5"/>
    <w:rsid w:val="00F531D3"/>
    <w:rsid w:val="00F54DB5"/>
    <w:rsid w:val="00F61DAF"/>
    <w:rsid w:val="00F64B46"/>
    <w:rsid w:val="00F65D83"/>
    <w:rsid w:val="00F65DD7"/>
    <w:rsid w:val="00F671FF"/>
    <w:rsid w:val="00F702A8"/>
    <w:rsid w:val="00F721FF"/>
    <w:rsid w:val="00F7283A"/>
    <w:rsid w:val="00F73545"/>
    <w:rsid w:val="00F760A4"/>
    <w:rsid w:val="00F7633C"/>
    <w:rsid w:val="00F76529"/>
    <w:rsid w:val="00F76B8E"/>
    <w:rsid w:val="00F774A1"/>
    <w:rsid w:val="00F8083F"/>
    <w:rsid w:val="00F82257"/>
    <w:rsid w:val="00F852E8"/>
    <w:rsid w:val="00F8765A"/>
    <w:rsid w:val="00F87767"/>
    <w:rsid w:val="00F87A04"/>
    <w:rsid w:val="00F87B87"/>
    <w:rsid w:val="00F90309"/>
    <w:rsid w:val="00F9323C"/>
    <w:rsid w:val="00F936C6"/>
    <w:rsid w:val="00F9437E"/>
    <w:rsid w:val="00FA2F9B"/>
    <w:rsid w:val="00FA3A1C"/>
    <w:rsid w:val="00FA3A8B"/>
    <w:rsid w:val="00FA3C97"/>
    <w:rsid w:val="00FB6B8D"/>
    <w:rsid w:val="00FC2647"/>
    <w:rsid w:val="00FC4EB9"/>
    <w:rsid w:val="00FC6556"/>
    <w:rsid w:val="00FC6E88"/>
    <w:rsid w:val="00FC7756"/>
    <w:rsid w:val="00FC7802"/>
    <w:rsid w:val="00FD089D"/>
    <w:rsid w:val="00FD76EA"/>
    <w:rsid w:val="00FE0133"/>
    <w:rsid w:val="00FE1EE5"/>
    <w:rsid w:val="00FE1FFD"/>
    <w:rsid w:val="00FE29B9"/>
    <w:rsid w:val="00FE357F"/>
    <w:rsid w:val="00FE4489"/>
    <w:rsid w:val="00FE47C3"/>
    <w:rsid w:val="00FF0C7E"/>
    <w:rsid w:val="00FF632A"/>
    <w:rsid w:val="00FF7B1E"/>
  </w:rsids>
  <m:mathPr>
    <m:mathFont m:val="Cambria Math"/>
    <m:brkBin m:val="before"/>
    <m:brkBinSub m:val="--"/>
    <m:smallFrac m:val="0"/>
    <m:dispDef/>
    <m:lMargin m:val="0"/>
    <m:rMargin m:val="0"/>
    <m:defJc m:val="centerGroup"/>
    <m:wrapIndent m:val="1440"/>
    <m:intLim m:val="subSup"/>
    <m:naryLim m:val="undOvr"/>
  </m:mathPr>
  <w:themeFontLang w:val="en-AU"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2AFA2"/>
  <w15:docId w15:val="{18D622D4-3503-4542-B950-805777329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730"/>
    <w:pPr>
      <w:spacing w:after="120"/>
    </w:pPr>
    <w:rPr>
      <w:rFonts w:ascii="Arial" w:hAnsi="Arial"/>
      <w:noProof/>
      <w:sz w:val="22"/>
      <w:szCs w:val="22"/>
      <w:lang w:eastAsia="en-US"/>
    </w:rPr>
  </w:style>
  <w:style w:type="paragraph" w:styleId="Heading1">
    <w:name w:val="heading 1"/>
    <w:basedOn w:val="Normal"/>
    <w:next w:val="Normal"/>
    <w:link w:val="Heading1Char"/>
    <w:qFormat/>
    <w:rsid w:val="00736814"/>
    <w:pPr>
      <w:tabs>
        <w:tab w:val="left" w:pos="1182"/>
      </w:tabs>
      <w:spacing w:after="200" w:line="276" w:lineRule="auto"/>
      <w:outlineLvl w:val="0"/>
    </w:pPr>
    <w:rPr>
      <w:b/>
      <w:sz w:val="20"/>
      <w:szCs w:val="48"/>
    </w:rPr>
  </w:style>
  <w:style w:type="paragraph" w:styleId="Heading2">
    <w:name w:val="heading 2"/>
    <w:basedOn w:val="Normal"/>
    <w:next w:val="Normal"/>
    <w:link w:val="Heading2Char"/>
    <w:unhideWhenUsed/>
    <w:qFormat/>
    <w:rsid w:val="00535730"/>
    <w:pPr>
      <w:keepNext/>
      <w:spacing w:before="120" w:after="0"/>
      <w:outlineLvl w:val="1"/>
    </w:pPr>
    <w:rPr>
      <w:b/>
      <w:color w:val="000000"/>
      <w:sz w:val="17"/>
      <w:szCs w:val="32"/>
    </w:rPr>
  </w:style>
  <w:style w:type="paragraph" w:styleId="Heading3">
    <w:name w:val="heading 3"/>
    <w:basedOn w:val="Normal"/>
    <w:next w:val="Normal"/>
    <w:link w:val="Heading3Char"/>
    <w:unhideWhenUsed/>
    <w:qFormat/>
    <w:rsid w:val="00535730"/>
    <w:pPr>
      <w:keepNext/>
      <w:numPr>
        <w:numId w:val="11"/>
      </w:numPr>
      <w:spacing w:before="240"/>
      <w:outlineLvl w:val="2"/>
    </w:pPr>
    <w:rPr>
      <w:b/>
      <w:sz w:val="24"/>
      <w:szCs w:val="24"/>
    </w:rPr>
  </w:style>
  <w:style w:type="paragraph" w:styleId="Heading4">
    <w:name w:val="heading 4"/>
    <w:basedOn w:val="Normal"/>
    <w:next w:val="Normal"/>
    <w:link w:val="Heading4Char"/>
    <w:unhideWhenUsed/>
    <w:qFormat/>
    <w:rsid w:val="00535730"/>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nhideWhenUsed/>
    <w:qFormat/>
    <w:rsid w:val="00535730"/>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nhideWhenUsed/>
    <w:qFormat/>
    <w:rsid w:val="00535730"/>
    <w:pPr>
      <w:spacing w:before="240" w:after="60"/>
      <w:outlineLvl w:val="5"/>
    </w:pPr>
    <w:rPr>
      <w:rFonts w:ascii="Calibri" w:eastAsia="Times New Roman" w:hAnsi="Calibri"/>
      <w:b/>
      <w:bCs/>
    </w:rPr>
  </w:style>
  <w:style w:type="paragraph" w:styleId="Heading7">
    <w:name w:val="heading 7"/>
    <w:basedOn w:val="Normal"/>
    <w:next w:val="Normal"/>
    <w:link w:val="Heading7Char"/>
    <w:unhideWhenUsed/>
    <w:qFormat/>
    <w:rsid w:val="00535730"/>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unhideWhenUsed/>
    <w:qFormat/>
    <w:rsid w:val="00535730"/>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nhideWhenUsed/>
    <w:qFormat/>
    <w:rsid w:val="00535730"/>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35730"/>
    <w:pPr>
      <w:tabs>
        <w:tab w:val="right" w:pos="8505"/>
      </w:tabs>
      <w:spacing w:after="0"/>
    </w:pPr>
    <w:rPr>
      <w:sz w:val="18"/>
      <w:szCs w:val="18"/>
    </w:rPr>
  </w:style>
  <w:style w:type="character" w:customStyle="1" w:styleId="HeaderChar">
    <w:name w:val="Header Char"/>
    <w:link w:val="Header"/>
    <w:rsid w:val="00535730"/>
    <w:rPr>
      <w:rFonts w:ascii="Arial" w:hAnsi="Arial"/>
      <w:noProof/>
      <w:sz w:val="18"/>
      <w:szCs w:val="18"/>
      <w:lang w:eastAsia="en-US"/>
    </w:rPr>
  </w:style>
  <w:style w:type="paragraph" w:styleId="Footer">
    <w:name w:val="footer"/>
    <w:basedOn w:val="Normal"/>
    <w:link w:val="FooterChar"/>
    <w:uiPriority w:val="99"/>
    <w:unhideWhenUsed/>
    <w:rsid w:val="00535730"/>
    <w:pPr>
      <w:tabs>
        <w:tab w:val="left" w:pos="993"/>
        <w:tab w:val="left" w:pos="1418"/>
        <w:tab w:val="right" w:pos="8505"/>
      </w:tabs>
      <w:spacing w:after="0"/>
    </w:pPr>
    <w:rPr>
      <w:sz w:val="18"/>
      <w:szCs w:val="18"/>
    </w:rPr>
  </w:style>
  <w:style w:type="character" w:customStyle="1" w:styleId="FooterChar">
    <w:name w:val="Footer Char"/>
    <w:link w:val="Footer"/>
    <w:uiPriority w:val="99"/>
    <w:rsid w:val="00535730"/>
    <w:rPr>
      <w:rFonts w:ascii="Arial" w:hAnsi="Arial"/>
      <w:noProof/>
      <w:sz w:val="18"/>
      <w:szCs w:val="18"/>
      <w:lang w:eastAsia="en-US"/>
    </w:rPr>
  </w:style>
  <w:style w:type="paragraph" w:styleId="BalloonText">
    <w:name w:val="Balloon Text"/>
    <w:basedOn w:val="Normal"/>
    <w:link w:val="BalloonTextChar"/>
    <w:semiHidden/>
    <w:unhideWhenUsed/>
    <w:rsid w:val="00535730"/>
    <w:pPr>
      <w:spacing w:after="0"/>
    </w:pPr>
    <w:rPr>
      <w:rFonts w:ascii="Tahoma" w:hAnsi="Tahoma" w:cs="Tahoma"/>
      <w:sz w:val="16"/>
      <w:szCs w:val="16"/>
    </w:rPr>
  </w:style>
  <w:style w:type="character" w:customStyle="1" w:styleId="BalloonTextChar">
    <w:name w:val="Balloon Text Char"/>
    <w:link w:val="BalloonText"/>
    <w:semiHidden/>
    <w:rsid w:val="00535730"/>
    <w:rPr>
      <w:rFonts w:ascii="Tahoma" w:hAnsi="Tahoma" w:cs="Tahoma"/>
      <w:noProof/>
      <w:sz w:val="16"/>
      <w:szCs w:val="16"/>
      <w:lang w:eastAsia="en-US"/>
    </w:rPr>
  </w:style>
  <w:style w:type="character" w:styleId="Hyperlink">
    <w:name w:val="Hyperlink"/>
    <w:uiPriority w:val="99"/>
    <w:unhideWhenUsed/>
    <w:rsid w:val="00535730"/>
    <w:rPr>
      <w:color w:val="auto"/>
      <w:u w:val="single"/>
    </w:rPr>
  </w:style>
  <w:style w:type="table" w:styleId="TableGrid">
    <w:name w:val="Table Grid"/>
    <w:basedOn w:val="TableNormal"/>
    <w:rsid w:val="0053573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nhideWhenUsed/>
    <w:rsid w:val="00412E37"/>
    <w:pPr>
      <w:spacing w:before="120"/>
    </w:pPr>
    <w:rPr>
      <w:sz w:val="16"/>
    </w:rPr>
  </w:style>
  <w:style w:type="character" w:customStyle="1" w:styleId="BodyTextChar">
    <w:name w:val="Body Text Char"/>
    <w:link w:val="BodyText"/>
    <w:rsid w:val="00412E37"/>
    <w:rPr>
      <w:rFonts w:ascii="Arial" w:hAnsi="Arial"/>
      <w:noProof/>
      <w:sz w:val="16"/>
      <w:szCs w:val="22"/>
      <w:lang w:eastAsia="en-US"/>
    </w:rPr>
  </w:style>
  <w:style w:type="character" w:customStyle="1" w:styleId="Heading2Char">
    <w:name w:val="Heading 2 Char"/>
    <w:link w:val="Heading2"/>
    <w:rsid w:val="00535730"/>
    <w:rPr>
      <w:rFonts w:ascii="Arial" w:hAnsi="Arial"/>
      <w:b/>
      <w:noProof/>
      <w:color w:val="000000"/>
      <w:sz w:val="17"/>
      <w:szCs w:val="32"/>
      <w:lang w:eastAsia="en-US"/>
    </w:rPr>
  </w:style>
  <w:style w:type="character" w:customStyle="1" w:styleId="Heading1Char">
    <w:name w:val="Heading 1 Char"/>
    <w:link w:val="Heading1"/>
    <w:rsid w:val="00736814"/>
    <w:rPr>
      <w:rFonts w:ascii="Arial" w:hAnsi="Arial"/>
      <w:b/>
      <w:noProof/>
      <w:szCs w:val="48"/>
      <w:lang w:eastAsia="en-US"/>
    </w:rPr>
  </w:style>
  <w:style w:type="paragraph" w:customStyle="1" w:styleId="Notes">
    <w:name w:val="Notes"/>
    <w:basedOn w:val="Normal"/>
    <w:qFormat/>
    <w:rsid w:val="00412E37"/>
    <w:pPr>
      <w:keepNext/>
      <w:shd w:val="clear" w:color="auto" w:fill="FFEBFF"/>
      <w:spacing w:before="120"/>
      <w:jc w:val="center"/>
    </w:pPr>
    <w:rPr>
      <w:color w:val="FF0000"/>
      <w:sz w:val="16"/>
    </w:rPr>
  </w:style>
  <w:style w:type="paragraph" w:customStyle="1" w:styleId="TableHeading">
    <w:name w:val="Table Heading"/>
    <w:basedOn w:val="Normal"/>
    <w:qFormat/>
    <w:rsid w:val="00535730"/>
    <w:pPr>
      <w:keepNext/>
      <w:spacing w:after="0"/>
      <w:jc w:val="center"/>
    </w:pPr>
    <w:rPr>
      <w:b/>
      <w:bCs/>
      <w:sz w:val="18"/>
    </w:rPr>
  </w:style>
  <w:style w:type="paragraph" w:customStyle="1" w:styleId="TableNumbering">
    <w:name w:val="Table Numbering"/>
    <w:basedOn w:val="Normal"/>
    <w:qFormat/>
    <w:rsid w:val="00535730"/>
    <w:pPr>
      <w:numPr>
        <w:numId w:val="24"/>
      </w:numPr>
      <w:spacing w:before="60" w:after="60"/>
    </w:pPr>
    <w:rPr>
      <w:b/>
      <w:bCs/>
      <w:sz w:val="17"/>
      <w:szCs w:val="20"/>
    </w:rPr>
  </w:style>
  <w:style w:type="paragraph" w:customStyle="1" w:styleId="TableText">
    <w:name w:val="Table Text"/>
    <w:basedOn w:val="Normal"/>
    <w:qFormat/>
    <w:rsid w:val="003437EF"/>
    <w:pPr>
      <w:spacing w:after="0"/>
    </w:pPr>
    <w:rPr>
      <w:color w:val="000000"/>
      <w:sz w:val="17"/>
      <w:szCs w:val="18"/>
    </w:rPr>
  </w:style>
  <w:style w:type="paragraph" w:customStyle="1" w:styleId="Indent3">
    <w:name w:val="Indent 3"/>
    <w:basedOn w:val="Normal"/>
    <w:rsid w:val="00535730"/>
    <w:pPr>
      <w:tabs>
        <w:tab w:val="right" w:pos="7544"/>
        <w:tab w:val="right" w:pos="9093"/>
      </w:tabs>
      <w:spacing w:after="60"/>
      <w:ind w:left="1985" w:hanging="284"/>
      <w:jc w:val="both"/>
    </w:pPr>
    <w:rPr>
      <w:rFonts w:ascii="Times" w:eastAsia="Times New Roman" w:hAnsi="Times"/>
      <w:noProof w:val="0"/>
      <w:color w:val="000000"/>
      <w:sz w:val="24"/>
      <w:szCs w:val="20"/>
    </w:rPr>
  </w:style>
  <w:style w:type="paragraph" w:styleId="BodyTextIndent2">
    <w:name w:val="Body Text Indent 2"/>
    <w:basedOn w:val="Normal"/>
    <w:link w:val="BodyTextIndent2Char"/>
    <w:rsid w:val="00535730"/>
    <w:pPr>
      <w:spacing w:line="480" w:lineRule="auto"/>
      <w:ind w:left="283"/>
    </w:pPr>
    <w:rPr>
      <w:rFonts w:ascii="Times New Roman" w:eastAsia="Times New Roman" w:hAnsi="Times New Roman"/>
      <w:noProof w:val="0"/>
      <w:sz w:val="24"/>
      <w:szCs w:val="24"/>
    </w:rPr>
  </w:style>
  <w:style w:type="character" w:customStyle="1" w:styleId="BodyTextIndent2Char">
    <w:name w:val="Body Text Indent 2 Char"/>
    <w:link w:val="BodyTextIndent2"/>
    <w:rsid w:val="00535730"/>
    <w:rPr>
      <w:rFonts w:ascii="Times New Roman" w:eastAsia="Times New Roman" w:hAnsi="Times New Roman"/>
      <w:sz w:val="24"/>
      <w:szCs w:val="24"/>
      <w:lang w:eastAsia="en-US"/>
    </w:rPr>
  </w:style>
  <w:style w:type="paragraph" w:styleId="BodyTextIndent">
    <w:name w:val="Body Text Indent"/>
    <w:basedOn w:val="Normal"/>
    <w:link w:val="BodyTextIndentChar"/>
    <w:rsid w:val="00535730"/>
    <w:pPr>
      <w:ind w:left="283"/>
    </w:pPr>
    <w:rPr>
      <w:rFonts w:ascii="Times New Roman" w:eastAsia="Times New Roman" w:hAnsi="Times New Roman"/>
      <w:noProof w:val="0"/>
      <w:sz w:val="24"/>
      <w:szCs w:val="24"/>
    </w:rPr>
  </w:style>
  <w:style w:type="character" w:customStyle="1" w:styleId="BodyTextIndentChar">
    <w:name w:val="Body Text Indent Char"/>
    <w:link w:val="BodyTextIndent"/>
    <w:rsid w:val="00535730"/>
    <w:rPr>
      <w:rFonts w:ascii="Times New Roman" w:eastAsia="Times New Roman" w:hAnsi="Times New Roman"/>
      <w:sz w:val="24"/>
      <w:szCs w:val="24"/>
      <w:lang w:eastAsia="en-US"/>
    </w:rPr>
  </w:style>
  <w:style w:type="paragraph" w:styleId="TOC1">
    <w:name w:val="toc 1"/>
    <w:basedOn w:val="Normal"/>
    <w:next w:val="Normal"/>
    <w:uiPriority w:val="39"/>
    <w:unhideWhenUsed/>
    <w:rsid w:val="00535730"/>
    <w:pPr>
      <w:tabs>
        <w:tab w:val="left" w:pos="284"/>
        <w:tab w:val="left" w:pos="1320"/>
        <w:tab w:val="right" w:leader="dot" w:pos="8494"/>
      </w:tabs>
      <w:spacing w:before="120" w:after="0"/>
    </w:pPr>
    <w:rPr>
      <w:b/>
      <w:sz w:val="17"/>
    </w:rPr>
  </w:style>
  <w:style w:type="paragraph" w:styleId="TOCHeading">
    <w:name w:val="TOC Heading"/>
    <w:basedOn w:val="Normal"/>
    <w:next w:val="Normal"/>
    <w:uiPriority w:val="39"/>
    <w:unhideWhenUsed/>
    <w:qFormat/>
    <w:rsid w:val="00535730"/>
    <w:pPr>
      <w:spacing w:after="200" w:line="276" w:lineRule="auto"/>
    </w:pPr>
    <w:rPr>
      <w:b/>
      <w:sz w:val="24"/>
      <w:szCs w:val="48"/>
    </w:rPr>
  </w:style>
  <w:style w:type="paragraph" w:customStyle="1" w:styleId="CoverHeading">
    <w:name w:val="Cover Heading"/>
    <w:qFormat/>
    <w:rsid w:val="00535730"/>
    <w:pPr>
      <w:tabs>
        <w:tab w:val="left" w:pos="4844"/>
      </w:tabs>
      <w:spacing w:after="120"/>
    </w:pPr>
    <w:rPr>
      <w:rFonts w:ascii="Arial" w:hAnsi="Arial"/>
      <w:b/>
      <w:noProof/>
      <w:szCs w:val="48"/>
      <w:lang w:eastAsia="en-US"/>
    </w:rPr>
  </w:style>
  <w:style w:type="paragraph" w:customStyle="1" w:styleId="CoverHeading2">
    <w:name w:val="Cover Heading 2"/>
    <w:qFormat/>
    <w:rsid w:val="00535730"/>
    <w:rPr>
      <w:rFonts w:ascii="Arial" w:hAnsi="Arial"/>
      <w:b/>
      <w:noProof/>
      <w:color w:val="000000"/>
      <w:sz w:val="17"/>
      <w:szCs w:val="32"/>
      <w:lang w:eastAsia="en-US"/>
    </w:rPr>
  </w:style>
  <w:style w:type="character" w:customStyle="1" w:styleId="Heading3Char">
    <w:name w:val="Heading 3 Char"/>
    <w:link w:val="Heading3"/>
    <w:rsid w:val="00535730"/>
    <w:rPr>
      <w:rFonts w:ascii="Arial" w:hAnsi="Arial"/>
      <w:b/>
      <w:noProof/>
      <w:sz w:val="24"/>
      <w:szCs w:val="24"/>
      <w:lang w:eastAsia="en-US"/>
    </w:rPr>
  </w:style>
  <w:style w:type="character" w:customStyle="1" w:styleId="Heading4Char">
    <w:name w:val="Heading 4 Char"/>
    <w:link w:val="Heading4"/>
    <w:rsid w:val="00535730"/>
    <w:rPr>
      <w:rFonts w:eastAsia="Times New Roman"/>
      <w:b/>
      <w:bCs/>
      <w:noProof/>
      <w:sz w:val="28"/>
      <w:szCs w:val="28"/>
      <w:lang w:eastAsia="en-US"/>
    </w:rPr>
  </w:style>
  <w:style w:type="character" w:customStyle="1" w:styleId="Heading5Char">
    <w:name w:val="Heading 5 Char"/>
    <w:link w:val="Heading5"/>
    <w:rsid w:val="00535730"/>
    <w:rPr>
      <w:rFonts w:eastAsia="Times New Roman"/>
      <w:b/>
      <w:bCs/>
      <w:i/>
      <w:iCs/>
      <w:noProof/>
      <w:sz w:val="26"/>
      <w:szCs w:val="26"/>
      <w:lang w:eastAsia="en-US"/>
    </w:rPr>
  </w:style>
  <w:style w:type="character" w:customStyle="1" w:styleId="Heading6Char">
    <w:name w:val="Heading 6 Char"/>
    <w:link w:val="Heading6"/>
    <w:rsid w:val="00535730"/>
    <w:rPr>
      <w:rFonts w:eastAsia="Times New Roman"/>
      <w:b/>
      <w:bCs/>
      <w:noProof/>
      <w:sz w:val="22"/>
      <w:szCs w:val="22"/>
      <w:lang w:eastAsia="en-US"/>
    </w:rPr>
  </w:style>
  <w:style w:type="character" w:customStyle="1" w:styleId="Heading7Char">
    <w:name w:val="Heading 7 Char"/>
    <w:link w:val="Heading7"/>
    <w:rsid w:val="00535730"/>
    <w:rPr>
      <w:rFonts w:eastAsia="Times New Roman"/>
      <w:noProof/>
      <w:sz w:val="24"/>
      <w:szCs w:val="24"/>
      <w:lang w:eastAsia="en-US"/>
    </w:rPr>
  </w:style>
  <w:style w:type="character" w:customStyle="1" w:styleId="Heading8Char">
    <w:name w:val="Heading 8 Char"/>
    <w:link w:val="Heading8"/>
    <w:rsid w:val="00535730"/>
    <w:rPr>
      <w:rFonts w:eastAsia="Times New Roman"/>
      <w:i/>
      <w:iCs/>
      <w:noProof/>
      <w:sz w:val="24"/>
      <w:szCs w:val="24"/>
      <w:lang w:eastAsia="en-US"/>
    </w:rPr>
  </w:style>
  <w:style w:type="character" w:customStyle="1" w:styleId="Heading9Char">
    <w:name w:val="Heading 9 Char"/>
    <w:link w:val="Heading9"/>
    <w:rsid w:val="00535730"/>
    <w:rPr>
      <w:rFonts w:ascii="Cambria" w:eastAsia="Times New Roman" w:hAnsi="Cambria"/>
      <w:noProof/>
      <w:sz w:val="22"/>
      <w:szCs w:val="22"/>
      <w:lang w:eastAsia="en-US"/>
    </w:rPr>
  </w:style>
  <w:style w:type="paragraph" w:styleId="BodyText2">
    <w:name w:val="Body Text 2"/>
    <w:basedOn w:val="BodyText"/>
    <w:link w:val="BodyText2Char"/>
    <w:unhideWhenUsed/>
    <w:qFormat/>
    <w:rsid w:val="006C6932"/>
    <w:pPr>
      <w:numPr>
        <w:ilvl w:val="1"/>
        <w:numId w:val="12"/>
      </w:numPr>
      <w:spacing w:before="0" w:after="0"/>
    </w:pPr>
  </w:style>
  <w:style w:type="character" w:customStyle="1" w:styleId="BodyText2Char">
    <w:name w:val="Body Text 2 Char"/>
    <w:link w:val="BodyText2"/>
    <w:rsid w:val="006C6932"/>
    <w:rPr>
      <w:rFonts w:ascii="Arial" w:hAnsi="Arial"/>
      <w:noProof/>
      <w:sz w:val="16"/>
      <w:szCs w:val="22"/>
      <w:lang w:eastAsia="en-US"/>
    </w:rPr>
  </w:style>
  <w:style w:type="paragraph" w:styleId="BodyText3">
    <w:name w:val="Body Text 3"/>
    <w:basedOn w:val="BodyText"/>
    <w:link w:val="BodyText3Char"/>
    <w:unhideWhenUsed/>
    <w:rsid w:val="00535730"/>
    <w:pPr>
      <w:spacing w:before="0" w:after="0"/>
      <w:ind w:left="567"/>
    </w:pPr>
  </w:style>
  <w:style w:type="character" w:customStyle="1" w:styleId="BodyText3Char">
    <w:name w:val="Body Text 3 Char"/>
    <w:link w:val="BodyText3"/>
    <w:rsid w:val="00535730"/>
    <w:rPr>
      <w:rFonts w:ascii="Arial" w:hAnsi="Arial"/>
      <w:noProof/>
      <w:sz w:val="17"/>
      <w:szCs w:val="22"/>
      <w:lang w:eastAsia="en-US"/>
    </w:rPr>
  </w:style>
  <w:style w:type="paragraph" w:customStyle="1" w:styleId="Numbering1">
    <w:name w:val="Numbering 1"/>
    <w:basedOn w:val="Normal"/>
    <w:qFormat/>
    <w:rsid w:val="006C6932"/>
    <w:pPr>
      <w:numPr>
        <w:ilvl w:val="2"/>
        <w:numId w:val="12"/>
      </w:numPr>
      <w:tabs>
        <w:tab w:val="left" w:pos="993"/>
      </w:tabs>
      <w:spacing w:after="0"/>
    </w:pPr>
    <w:rPr>
      <w:noProof w:val="0"/>
      <w:sz w:val="16"/>
    </w:rPr>
  </w:style>
  <w:style w:type="paragraph" w:styleId="TOC2">
    <w:name w:val="toc 2"/>
    <w:basedOn w:val="Normal"/>
    <w:next w:val="Normal"/>
    <w:uiPriority w:val="39"/>
    <w:unhideWhenUsed/>
    <w:rsid w:val="00535730"/>
    <w:pPr>
      <w:tabs>
        <w:tab w:val="left" w:pos="426"/>
        <w:tab w:val="right" w:leader="dot" w:pos="8494"/>
      </w:tabs>
      <w:spacing w:after="40"/>
    </w:pPr>
    <w:rPr>
      <w:sz w:val="17"/>
    </w:rPr>
  </w:style>
  <w:style w:type="paragraph" w:styleId="TOC3">
    <w:name w:val="toc 3"/>
    <w:basedOn w:val="Normal"/>
    <w:next w:val="Normal"/>
    <w:autoRedefine/>
    <w:uiPriority w:val="39"/>
    <w:unhideWhenUsed/>
    <w:rsid w:val="00535730"/>
    <w:pPr>
      <w:spacing w:after="100" w:line="276" w:lineRule="auto"/>
      <w:ind w:left="440"/>
    </w:pPr>
    <w:rPr>
      <w:rFonts w:ascii="Calibri" w:eastAsia="Times New Roman" w:hAnsi="Calibri"/>
      <w:noProof w:val="0"/>
      <w:lang w:eastAsia="en-AU"/>
    </w:rPr>
  </w:style>
  <w:style w:type="paragraph" w:styleId="TOC4">
    <w:name w:val="toc 4"/>
    <w:basedOn w:val="Normal"/>
    <w:next w:val="Normal"/>
    <w:autoRedefine/>
    <w:unhideWhenUsed/>
    <w:rsid w:val="00535730"/>
    <w:pPr>
      <w:spacing w:after="100" w:line="276" w:lineRule="auto"/>
      <w:ind w:left="660"/>
    </w:pPr>
    <w:rPr>
      <w:rFonts w:ascii="Calibri" w:eastAsia="Times New Roman" w:hAnsi="Calibri"/>
      <w:noProof w:val="0"/>
      <w:lang w:eastAsia="en-AU"/>
    </w:rPr>
  </w:style>
  <w:style w:type="paragraph" w:styleId="TOC5">
    <w:name w:val="toc 5"/>
    <w:basedOn w:val="Normal"/>
    <w:next w:val="Normal"/>
    <w:autoRedefine/>
    <w:unhideWhenUsed/>
    <w:rsid w:val="00535730"/>
    <w:pPr>
      <w:spacing w:after="100" w:line="276" w:lineRule="auto"/>
      <w:ind w:left="880"/>
    </w:pPr>
    <w:rPr>
      <w:rFonts w:ascii="Calibri" w:eastAsia="Times New Roman" w:hAnsi="Calibri"/>
      <w:noProof w:val="0"/>
      <w:lang w:eastAsia="en-AU"/>
    </w:rPr>
  </w:style>
  <w:style w:type="paragraph" w:styleId="TOC6">
    <w:name w:val="toc 6"/>
    <w:basedOn w:val="Normal"/>
    <w:next w:val="Normal"/>
    <w:autoRedefine/>
    <w:unhideWhenUsed/>
    <w:rsid w:val="00535730"/>
    <w:pPr>
      <w:spacing w:after="100" w:line="276" w:lineRule="auto"/>
      <w:ind w:left="1100"/>
    </w:pPr>
    <w:rPr>
      <w:rFonts w:ascii="Calibri" w:eastAsia="Times New Roman" w:hAnsi="Calibri"/>
      <w:noProof w:val="0"/>
      <w:lang w:eastAsia="en-AU"/>
    </w:rPr>
  </w:style>
  <w:style w:type="paragraph" w:styleId="TOC7">
    <w:name w:val="toc 7"/>
    <w:basedOn w:val="Normal"/>
    <w:next w:val="Normal"/>
    <w:autoRedefine/>
    <w:unhideWhenUsed/>
    <w:rsid w:val="00535730"/>
    <w:pPr>
      <w:spacing w:after="100" w:line="276" w:lineRule="auto"/>
      <w:ind w:left="1320"/>
    </w:pPr>
    <w:rPr>
      <w:rFonts w:ascii="Calibri" w:eastAsia="Times New Roman" w:hAnsi="Calibri"/>
      <w:noProof w:val="0"/>
      <w:lang w:eastAsia="en-AU"/>
    </w:rPr>
  </w:style>
  <w:style w:type="paragraph" w:styleId="TOC8">
    <w:name w:val="toc 8"/>
    <w:basedOn w:val="Normal"/>
    <w:next w:val="Normal"/>
    <w:autoRedefine/>
    <w:unhideWhenUsed/>
    <w:rsid w:val="00535730"/>
    <w:pPr>
      <w:spacing w:after="100" w:line="276" w:lineRule="auto"/>
      <w:ind w:left="1540"/>
    </w:pPr>
    <w:rPr>
      <w:rFonts w:ascii="Calibri" w:eastAsia="Times New Roman" w:hAnsi="Calibri"/>
      <w:noProof w:val="0"/>
      <w:lang w:eastAsia="en-AU"/>
    </w:rPr>
  </w:style>
  <w:style w:type="paragraph" w:styleId="TOC9">
    <w:name w:val="toc 9"/>
    <w:basedOn w:val="Normal"/>
    <w:next w:val="Normal"/>
    <w:autoRedefine/>
    <w:unhideWhenUsed/>
    <w:rsid w:val="00535730"/>
    <w:pPr>
      <w:spacing w:after="100" w:line="276" w:lineRule="auto"/>
      <w:ind w:left="1760"/>
    </w:pPr>
    <w:rPr>
      <w:rFonts w:ascii="Calibri" w:eastAsia="Times New Roman" w:hAnsi="Calibri"/>
      <w:noProof w:val="0"/>
      <w:lang w:eastAsia="en-AU"/>
    </w:rPr>
  </w:style>
  <w:style w:type="character" w:styleId="PlaceholderText">
    <w:name w:val="Placeholder Text"/>
    <w:uiPriority w:val="99"/>
    <w:semiHidden/>
    <w:rsid w:val="00535730"/>
    <w:rPr>
      <w:color w:val="808080"/>
    </w:rPr>
  </w:style>
  <w:style w:type="paragraph" w:customStyle="1" w:styleId="StyleHeading4Linespacingsingle">
    <w:name w:val="Style Heading 4 + Line spacing:  single"/>
    <w:basedOn w:val="Heading4"/>
    <w:autoRedefine/>
    <w:rsid w:val="00535730"/>
    <w:pPr>
      <w:spacing w:before="0" w:after="120"/>
      <w:jc w:val="both"/>
    </w:pPr>
    <w:rPr>
      <w:rFonts w:ascii="Times New Roman" w:hAnsi="Times New Roman"/>
      <w:noProof w:val="0"/>
      <w:sz w:val="24"/>
      <w:szCs w:val="24"/>
      <w:lang w:val="en-GB"/>
    </w:rPr>
  </w:style>
  <w:style w:type="paragraph" w:customStyle="1" w:styleId="ord1">
    <w:name w:val="ord1"/>
    <w:basedOn w:val="Normal"/>
    <w:rsid w:val="00535730"/>
    <w:pPr>
      <w:keepLines/>
      <w:tabs>
        <w:tab w:val="right" w:pos="9360"/>
      </w:tabs>
    </w:pPr>
    <w:rPr>
      <w:rFonts w:ascii="Times New Roman" w:eastAsia="Times New Roman" w:hAnsi="Times New Roman"/>
      <w:noProof w:val="0"/>
      <w:sz w:val="24"/>
      <w:szCs w:val="20"/>
    </w:rPr>
  </w:style>
  <w:style w:type="paragraph" w:styleId="Index1">
    <w:name w:val="index 1"/>
    <w:basedOn w:val="Normal"/>
    <w:next w:val="Normal"/>
    <w:autoRedefine/>
    <w:semiHidden/>
    <w:rsid w:val="00535730"/>
    <w:pPr>
      <w:spacing w:after="0"/>
      <w:ind w:left="240" w:hanging="240"/>
    </w:pPr>
    <w:rPr>
      <w:rFonts w:ascii="Times New Roman" w:eastAsia="Times New Roman" w:hAnsi="Times New Roman"/>
      <w:noProof w:val="0"/>
      <w:sz w:val="24"/>
      <w:szCs w:val="24"/>
    </w:rPr>
  </w:style>
  <w:style w:type="paragraph" w:styleId="Title">
    <w:name w:val="Title"/>
    <w:basedOn w:val="Normal"/>
    <w:link w:val="TitleChar"/>
    <w:qFormat/>
    <w:rsid w:val="00535730"/>
    <w:pPr>
      <w:jc w:val="center"/>
    </w:pPr>
    <w:rPr>
      <w:rFonts w:ascii="Times New Roman" w:eastAsia="Times New Roman" w:hAnsi="Times New Roman"/>
      <w:b/>
      <w:bCs/>
      <w:noProof w:val="0"/>
      <w:sz w:val="24"/>
      <w:szCs w:val="24"/>
    </w:rPr>
  </w:style>
  <w:style w:type="character" w:customStyle="1" w:styleId="TitleChar">
    <w:name w:val="Title Char"/>
    <w:link w:val="Title"/>
    <w:rsid w:val="00535730"/>
    <w:rPr>
      <w:rFonts w:ascii="Times New Roman" w:eastAsia="Times New Roman" w:hAnsi="Times New Roman"/>
      <w:b/>
      <w:bCs/>
      <w:sz w:val="24"/>
      <w:szCs w:val="24"/>
      <w:lang w:eastAsia="en-US"/>
    </w:rPr>
  </w:style>
  <w:style w:type="paragraph" w:customStyle="1" w:styleId="Style1">
    <w:name w:val="Style1"/>
    <w:basedOn w:val="Normal"/>
    <w:rsid w:val="00535730"/>
    <w:rPr>
      <w:rFonts w:ascii="Times New Roman" w:eastAsia="Times New Roman" w:hAnsi="Times New Roman"/>
      <w:noProof w:val="0"/>
      <w:sz w:val="24"/>
      <w:szCs w:val="20"/>
    </w:rPr>
  </w:style>
  <w:style w:type="character" w:styleId="PageNumber">
    <w:name w:val="page number"/>
    <w:rsid w:val="00535730"/>
  </w:style>
  <w:style w:type="paragraph" w:styleId="Subtitle">
    <w:name w:val="Subtitle"/>
    <w:basedOn w:val="Normal"/>
    <w:link w:val="SubtitleChar"/>
    <w:qFormat/>
    <w:rsid w:val="00535730"/>
    <w:pPr>
      <w:spacing w:after="0"/>
    </w:pPr>
    <w:rPr>
      <w:rFonts w:ascii="Times New Roman" w:eastAsia="Times New Roman" w:hAnsi="Times New Roman"/>
      <w:b/>
      <w:noProof w:val="0"/>
      <w:sz w:val="24"/>
      <w:szCs w:val="20"/>
      <w:lang w:val="en-US"/>
    </w:rPr>
  </w:style>
  <w:style w:type="character" w:customStyle="1" w:styleId="SubtitleChar">
    <w:name w:val="Subtitle Char"/>
    <w:link w:val="Subtitle"/>
    <w:rsid w:val="00535730"/>
    <w:rPr>
      <w:rFonts w:ascii="Times New Roman" w:eastAsia="Times New Roman" w:hAnsi="Times New Roman"/>
      <w:b/>
      <w:sz w:val="24"/>
      <w:lang w:val="en-US" w:eastAsia="en-US"/>
    </w:rPr>
  </w:style>
  <w:style w:type="paragraph" w:customStyle="1" w:styleId="xl36">
    <w:name w:val="xl36"/>
    <w:basedOn w:val="Normal"/>
    <w:rsid w:val="00535730"/>
    <w:pPr>
      <w:spacing w:before="100" w:beforeAutospacing="1" w:after="100" w:afterAutospacing="1"/>
      <w:jc w:val="center"/>
    </w:pPr>
    <w:rPr>
      <w:rFonts w:eastAsia="Arial Unicode MS" w:cs="Arial"/>
      <w:b/>
      <w:bCs/>
      <w:noProof w:val="0"/>
      <w:sz w:val="24"/>
      <w:szCs w:val="24"/>
    </w:rPr>
  </w:style>
  <w:style w:type="paragraph" w:customStyle="1" w:styleId="bullet1">
    <w:name w:val="bullet1"/>
    <w:basedOn w:val="Normal"/>
    <w:rsid w:val="00535730"/>
    <w:pPr>
      <w:tabs>
        <w:tab w:val="num" w:pos="720"/>
      </w:tabs>
      <w:spacing w:before="60" w:after="0"/>
      <w:ind w:left="1440" w:hanging="720"/>
      <w:jc w:val="both"/>
    </w:pPr>
    <w:rPr>
      <w:rFonts w:ascii="Times New Roman" w:eastAsia="Times New Roman" w:hAnsi="Times New Roman"/>
      <w:noProof w:val="0"/>
      <w:sz w:val="24"/>
      <w:szCs w:val="20"/>
    </w:rPr>
  </w:style>
  <w:style w:type="numbering" w:customStyle="1" w:styleId="Annex">
    <w:name w:val="Annex"/>
    <w:rsid w:val="00535730"/>
    <w:pPr>
      <w:numPr>
        <w:numId w:val="5"/>
      </w:numPr>
    </w:pPr>
  </w:style>
  <w:style w:type="numbering" w:styleId="ArticleSection">
    <w:name w:val="Outline List 3"/>
    <w:basedOn w:val="NoList"/>
    <w:rsid w:val="00535730"/>
    <w:pPr>
      <w:numPr>
        <w:numId w:val="6"/>
      </w:numPr>
    </w:pPr>
  </w:style>
  <w:style w:type="numbering" w:customStyle="1" w:styleId="Form">
    <w:name w:val="Form"/>
    <w:rsid w:val="00535730"/>
    <w:pPr>
      <w:numPr>
        <w:numId w:val="10"/>
      </w:numPr>
    </w:pPr>
  </w:style>
  <w:style w:type="numbering" w:customStyle="1" w:styleId="Style2">
    <w:name w:val="Style2"/>
    <w:rsid w:val="00535730"/>
    <w:pPr>
      <w:numPr>
        <w:numId w:val="20"/>
      </w:numPr>
    </w:pPr>
  </w:style>
  <w:style w:type="numbering" w:customStyle="1" w:styleId="Style3">
    <w:name w:val="Style3"/>
    <w:rsid w:val="00535730"/>
    <w:pPr>
      <w:numPr>
        <w:numId w:val="21"/>
      </w:numPr>
    </w:pPr>
  </w:style>
  <w:style w:type="numbering" w:customStyle="1" w:styleId="Style4">
    <w:name w:val="Style4"/>
    <w:rsid w:val="00535730"/>
    <w:pPr>
      <w:numPr>
        <w:numId w:val="22"/>
      </w:numPr>
    </w:pPr>
  </w:style>
  <w:style w:type="numbering" w:customStyle="1" w:styleId="Style5">
    <w:name w:val="Style5"/>
    <w:rsid w:val="00535730"/>
    <w:pPr>
      <w:numPr>
        <w:numId w:val="23"/>
      </w:numPr>
    </w:pPr>
  </w:style>
  <w:style w:type="paragraph" w:styleId="FootnoteText">
    <w:name w:val="footnote text"/>
    <w:basedOn w:val="Normal"/>
    <w:link w:val="FootnoteTextChar"/>
    <w:semiHidden/>
    <w:rsid w:val="00535730"/>
    <w:rPr>
      <w:rFonts w:eastAsia="Times New Roman"/>
      <w:noProof w:val="0"/>
      <w:sz w:val="18"/>
      <w:szCs w:val="18"/>
    </w:rPr>
  </w:style>
  <w:style w:type="character" w:customStyle="1" w:styleId="FootnoteTextChar">
    <w:name w:val="Footnote Text Char"/>
    <w:link w:val="FootnoteText"/>
    <w:semiHidden/>
    <w:rsid w:val="00535730"/>
    <w:rPr>
      <w:rFonts w:ascii="Arial" w:eastAsia="Times New Roman" w:hAnsi="Arial"/>
      <w:sz w:val="18"/>
      <w:szCs w:val="18"/>
      <w:lang w:eastAsia="en-US"/>
    </w:rPr>
  </w:style>
  <w:style w:type="character" w:styleId="FootnoteReference">
    <w:name w:val="footnote reference"/>
    <w:semiHidden/>
    <w:rsid w:val="00535730"/>
    <w:rPr>
      <w:rFonts w:ascii="Arial Narrow" w:eastAsia="Times New Roman" w:hAnsi="Arial Narrow"/>
      <w:sz w:val="18"/>
      <w:szCs w:val="18"/>
      <w:vertAlign w:val="superscript"/>
      <w:lang w:eastAsia="en-US"/>
    </w:rPr>
  </w:style>
  <w:style w:type="character" w:customStyle="1" w:styleId="EmailStyle83">
    <w:name w:val="EmailStyle83"/>
    <w:semiHidden/>
    <w:rsid w:val="00535730"/>
    <w:rPr>
      <w:rFonts w:ascii="Arial" w:hAnsi="Arial" w:cs="Arial"/>
      <w:color w:val="000080"/>
      <w:sz w:val="20"/>
    </w:rPr>
  </w:style>
  <w:style w:type="numbering" w:customStyle="1" w:styleId="CurrentList1">
    <w:name w:val="Current List1"/>
    <w:rsid w:val="00535730"/>
    <w:pPr>
      <w:numPr>
        <w:numId w:val="9"/>
      </w:numPr>
    </w:pPr>
  </w:style>
  <w:style w:type="numbering" w:styleId="111111">
    <w:name w:val="Outline List 2"/>
    <w:basedOn w:val="NoList"/>
    <w:rsid w:val="00535730"/>
    <w:pPr>
      <w:numPr>
        <w:numId w:val="3"/>
      </w:numPr>
    </w:pPr>
  </w:style>
  <w:style w:type="numbering" w:styleId="1ai">
    <w:name w:val="Outline List 1"/>
    <w:basedOn w:val="NoList"/>
    <w:rsid w:val="00535730"/>
    <w:pPr>
      <w:numPr>
        <w:numId w:val="4"/>
      </w:numPr>
    </w:pPr>
  </w:style>
  <w:style w:type="paragraph" w:customStyle="1" w:styleId="Hdg2">
    <w:name w:val="Hdg 2"/>
    <w:basedOn w:val="Normal"/>
    <w:rsid w:val="00535730"/>
    <w:pPr>
      <w:keepNext/>
      <w:tabs>
        <w:tab w:val="left" w:pos="820"/>
        <w:tab w:val="right" w:pos="4777"/>
        <w:tab w:val="right" w:pos="9093"/>
      </w:tabs>
      <w:spacing w:after="0"/>
      <w:ind w:right="40"/>
      <w:jc w:val="both"/>
    </w:pPr>
    <w:rPr>
      <w:rFonts w:eastAsia="Times New Roman"/>
      <w:b/>
      <w:noProof w:val="0"/>
      <w:color w:val="000000"/>
      <w:szCs w:val="20"/>
    </w:rPr>
  </w:style>
  <w:style w:type="paragraph" w:customStyle="1" w:styleId="Indent1">
    <w:name w:val="Indent 1"/>
    <w:basedOn w:val="Normal"/>
    <w:rsid w:val="00535730"/>
    <w:pPr>
      <w:tabs>
        <w:tab w:val="right" w:pos="7074"/>
        <w:tab w:val="right" w:pos="9093"/>
      </w:tabs>
      <w:spacing w:after="0"/>
      <w:ind w:left="840" w:right="40"/>
      <w:jc w:val="both"/>
    </w:pPr>
    <w:rPr>
      <w:rFonts w:ascii="Times New Roman" w:eastAsia="Times New Roman" w:hAnsi="Times New Roman"/>
      <w:noProof w:val="0"/>
      <w:color w:val="000000"/>
      <w:sz w:val="24"/>
      <w:szCs w:val="20"/>
    </w:rPr>
  </w:style>
  <w:style w:type="paragraph" w:styleId="PlainText">
    <w:name w:val="Plain Text"/>
    <w:basedOn w:val="Normal"/>
    <w:link w:val="PlainTextChar"/>
    <w:rsid w:val="00535730"/>
    <w:pPr>
      <w:spacing w:after="0"/>
    </w:pPr>
    <w:rPr>
      <w:rFonts w:ascii="Times New Roman" w:eastAsia="SimSun" w:hAnsi="Times New Roman"/>
      <w:noProof w:val="0"/>
      <w:sz w:val="24"/>
      <w:szCs w:val="24"/>
      <w:lang w:eastAsia="zh-CN"/>
    </w:rPr>
  </w:style>
  <w:style w:type="character" w:customStyle="1" w:styleId="PlainTextChar">
    <w:name w:val="Plain Text Char"/>
    <w:link w:val="PlainText"/>
    <w:rsid w:val="00535730"/>
    <w:rPr>
      <w:rFonts w:ascii="Times New Roman" w:eastAsia="SimSun" w:hAnsi="Times New Roman"/>
      <w:sz w:val="24"/>
      <w:szCs w:val="24"/>
      <w:lang w:eastAsia="zh-CN"/>
    </w:rPr>
  </w:style>
  <w:style w:type="paragraph" w:styleId="BlockText">
    <w:name w:val="Block Text"/>
    <w:basedOn w:val="Normal"/>
    <w:rsid w:val="00535730"/>
    <w:pPr>
      <w:spacing w:before="240" w:line="240" w:lineRule="atLeast"/>
      <w:ind w:left="720" w:right="5" w:hanging="720"/>
      <w:jc w:val="both"/>
    </w:pPr>
    <w:rPr>
      <w:rFonts w:ascii="Times New Roman" w:eastAsia="Times New Roman" w:hAnsi="Times New Roman"/>
      <w:noProof w:val="0"/>
      <w:sz w:val="24"/>
      <w:szCs w:val="20"/>
    </w:rPr>
  </w:style>
  <w:style w:type="paragraph" w:styleId="NormalWeb">
    <w:name w:val="Normal (Web)"/>
    <w:basedOn w:val="Normal"/>
    <w:rsid w:val="00535730"/>
    <w:pPr>
      <w:spacing w:before="100" w:beforeAutospacing="1" w:after="100" w:afterAutospacing="1"/>
      <w:jc w:val="both"/>
    </w:pPr>
    <w:rPr>
      <w:rFonts w:ascii="Times New Roman" w:eastAsia="SimSun" w:hAnsi="Times New Roman"/>
      <w:noProof w:val="0"/>
      <w:color w:val="000000"/>
      <w:sz w:val="24"/>
      <w:szCs w:val="24"/>
      <w:lang w:eastAsia="zh-CN"/>
    </w:rPr>
  </w:style>
  <w:style w:type="paragraph" w:customStyle="1" w:styleId="Hdg3">
    <w:name w:val="Hdg 3"/>
    <w:basedOn w:val="Normal"/>
    <w:rsid w:val="00535730"/>
    <w:pPr>
      <w:tabs>
        <w:tab w:val="right" w:pos="2150"/>
        <w:tab w:val="right" w:pos="9093"/>
      </w:tabs>
      <w:spacing w:after="0"/>
      <w:ind w:left="840" w:right="40"/>
      <w:jc w:val="both"/>
    </w:pPr>
    <w:rPr>
      <w:rFonts w:ascii="Geneva" w:eastAsia="Times New Roman" w:hAnsi="Geneva"/>
      <w:b/>
      <w:caps/>
      <w:noProof w:val="0"/>
      <w:color w:val="000000"/>
      <w:sz w:val="18"/>
      <w:szCs w:val="20"/>
    </w:rPr>
  </w:style>
  <w:style w:type="character" w:styleId="FollowedHyperlink">
    <w:name w:val="FollowedHyperlink"/>
    <w:rsid w:val="00535730"/>
    <w:rPr>
      <w:color w:val="808080"/>
      <w:u w:val="single"/>
    </w:rPr>
  </w:style>
  <w:style w:type="numbering" w:customStyle="1" w:styleId="Schedule">
    <w:name w:val="Schedule"/>
    <w:rsid w:val="00535730"/>
    <w:pPr>
      <w:numPr>
        <w:numId w:val="18"/>
      </w:numPr>
    </w:pPr>
  </w:style>
  <w:style w:type="paragraph" w:customStyle="1" w:styleId="Indent2">
    <w:name w:val="Indent 2"/>
    <w:basedOn w:val="Heading2"/>
    <w:link w:val="Indent2Char"/>
    <w:rsid w:val="00535730"/>
    <w:pPr>
      <w:keepNext w:val="0"/>
      <w:tabs>
        <w:tab w:val="left" w:pos="1985"/>
        <w:tab w:val="left" w:pos="2722"/>
        <w:tab w:val="left" w:pos="3459"/>
        <w:tab w:val="left" w:pos="4196"/>
        <w:tab w:val="left" w:pos="4933"/>
      </w:tabs>
      <w:spacing w:before="0" w:after="240"/>
      <w:ind w:left="737"/>
      <w:outlineLvl w:val="9"/>
    </w:pPr>
    <w:rPr>
      <w:rFonts w:ascii="Times New Roman" w:eastAsia="Times New Roman" w:hAnsi="Times New Roman"/>
      <w:noProof w:val="0"/>
      <w:color w:val="auto"/>
      <w:sz w:val="23"/>
      <w:szCs w:val="20"/>
    </w:rPr>
  </w:style>
  <w:style w:type="character" w:styleId="CommentReference">
    <w:name w:val="annotation reference"/>
    <w:uiPriority w:val="99"/>
    <w:rsid w:val="00535730"/>
    <w:rPr>
      <w:sz w:val="16"/>
      <w:szCs w:val="16"/>
    </w:rPr>
  </w:style>
  <w:style w:type="paragraph" w:styleId="CommentText">
    <w:name w:val="annotation text"/>
    <w:basedOn w:val="Normal"/>
    <w:link w:val="CommentTextChar"/>
    <w:uiPriority w:val="99"/>
    <w:rsid w:val="00535730"/>
    <w:pPr>
      <w:spacing w:after="0"/>
    </w:pPr>
    <w:rPr>
      <w:rFonts w:ascii="Times New Roman" w:eastAsia="Times New Roman" w:hAnsi="Times New Roman"/>
      <w:noProof w:val="0"/>
      <w:szCs w:val="20"/>
    </w:rPr>
  </w:style>
  <w:style w:type="character" w:customStyle="1" w:styleId="CommentTextChar">
    <w:name w:val="Comment Text Char"/>
    <w:link w:val="CommentText"/>
    <w:uiPriority w:val="99"/>
    <w:rsid w:val="00535730"/>
    <w:rPr>
      <w:rFonts w:ascii="Times New Roman" w:eastAsia="Times New Roman" w:hAnsi="Times New Roman"/>
      <w:sz w:val="22"/>
      <w:lang w:eastAsia="en-US"/>
    </w:rPr>
  </w:style>
  <w:style w:type="paragraph" w:customStyle="1" w:styleId="heading21">
    <w:name w:val="heading 2.1"/>
    <w:basedOn w:val="Heading2"/>
    <w:rsid w:val="00535730"/>
    <w:pPr>
      <w:keepNext w:val="0"/>
      <w:tabs>
        <w:tab w:val="left" w:pos="851"/>
        <w:tab w:val="left" w:pos="1702"/>
        <w:tab w:val="left" w:pos="2552"/>
        <w:tab w:val="left" w:pos="3403"/>
      </w:tabs>
      <w:overflowPunct w:val="0"/>
      <w:autoSpaceDE w:val="0"/>
      <w:autoSpaceDN w:val="0"/>
      <w:adjustRightInd w:val="0"/>
      <w:spacing w:after="60" w:line="360" w:lineRule="atLeast"/>
      <w:ind w:left="862" w:hanging="839"/>
      <w:jc w:val="center"/>
      <w:textAlignment w:val="baseline"/>
      <w:outlineLvl w:val="9"/>
    </w:pPr>
    <w:rPr>
      <w:rFonts w:ascii="Helvetica" w:eastAsia="Times New Roman" w:hAnsi="Helvetica"/>
      <w:b w:val="0"/>
      <w:bCs/>
      <w:noProof w:val="0"/>
      <w:color w:val="auto"/>
      <w:sz w:val="22"/>
      <w:szCs w:val="20"/>
    </w:rPr>
  </w:style>
  <w:style w:type="paragraph" w:customStyle="1" w:styleId="Clause">
    <w:name w:val="Clause"/>
    <w:basedOn w:val="Normal"/>
    <w:rsid w:val="00535730"/>
    <w:pPr>
      <w:autoSpaceDE w:val="0"/>
      <w:autoSpaceDN w:val="0"/>
      <w:adjustRightInd w:val="0"/>
      <w:spacing w:after="0"/>
    </w:pPr>
    <w:rPr>
      <w:rFonts w:ascii="Times New (W1)" w:eastAsia="Times New Roman" w:hAnsi="Times New (W1)"/>
      <w:b/>
      <w:bCs/>
      <w:noProof w:val="0"/>
      <w:color w:val="000000"/>
      <w:sz w:val="24"/>
      <w:szCs w:val="24"/>
      <w:lang w:val="en-US"/>
    </w:rPr>
  </w:style>
  <w:style w:type="paragraph" w:styleId="CommentSubject">
    <w:name w:val="annotation subject"/>
    <w:basedOn w:val="CommentText"/>
    <w:next w:val="CommentText"/>
    <w:link w:val="CommentSubjectChar"/>
    <w:semiHidden/>
    <w:rsid w:val="00535730"/>
    <w:rPr>
      <w:b/>
      <w:bCs/>
    </w:rPr>
  </w:style>
  <w:style w:type="character" w:customStyle="1" w:styleId="CommentSubjectChar">
    <w:name w:val="Comment Subject Char"/>
    <w:link w:val="CommentSubject"/>
    <w:semiHidden/>
    <w:rsid w:val="00535730"/>
    <w:rPr>
      <w:rFonts w:ascii="Times New Roman" w:eastAsia="Times New Roman" w:hAnsi="Times New Roman"/>
      <w:b/>
      <w:bCs/>
      <w:sz w:val="22"/>
      <w:lang w:eastAsia="en-US"/>
    </w:rPr>
  </w:style>
  <w:style w:type="paragraph" w:styleId="BodyTextIndent3">
    <w:name w:val="Body Text Indent 3"/>
    <w:basedOn w:val="Normal"/>
    <w:link w:val="BodyTextIndent3Char"/>
    <w:rsid w:val="00535730"/>
    <w:pPr>
      <w:ind w:left="283"/>
    </w:pPr>
    <w:rPr>
      <w:rFonts w:ascii="Times New Roman" w:eastAsia="Times New Roman" w:hAnsi="Times New Roman"/>
      <w:noProof w:val="0"/>
      <w:sz w:val="16"/>
      <w:szCs w:val="16"/>
    </w:rPr>
  </w:style>
  <w:style w:type="character" w:customStyle="1" w:styleId="BodyTextIndent3Char">
    <w:name w:val="Body Text Indent 3 Char"/>
    <w:link w:val="BodyTextIndent3"/>
    <w:rsid w:val="00535730"/>
    <w:rPr>
      <w:rFonts w:ascii="Times New Roman" w:eastAsia="Times New Roman" w:hAnsi="Times New Roman"/>
      <w:sz w:val="16"/>
      <w:szCs w:val="16"/>
      <w:lang w:eastAsia="en-US"/>
    </w:rPr>
  </w:style>
  <w:style w:type="paragraph" w:customStyle="1" w:styleId="TABLELINEPRINTER8LPI">
    <w:name w:val="TABLE LINEPRINTER 8 LPI"/>
    <w:rsid w:val="00535730"/>
    <w:pPr>
      <w:keepNext/>
      <w:keepLines/>
      <w:jc w:val="both"/>
    </w:pPr>
    <w:rPr>
      <w:rFonts w:ascii="Times" w:eastAsia="Times New Roman" w:hAnsi="Times"/>
      <w:sz w:val="24"/>
      <w:lang w:eastAsia="en-US"/>
    </w:rPr>
  </w:style>
  <w:style w:type="paragraph" w:customStyle="1" w:styleId="headingcentre">
    <w:name w:val="headingcentre"/>
    <w:basedOn w:val="Heading1"/>
    <w:next w:val="Normal"/>
    <w:rsid w:val="00535730"/>
    <w:pPr>
      <w:keepNext/>
      <w:tabs>
        <w:tab w:val="clear" w:pos="1182"/>
        <w:tab w:val="num" w:pos="432"/>
        <w:tab w:val="left" w:pos="5040"/>
      </w:tabs>
      <w:spacing w:before="120" w:after="80" w:line="240" w:lineRule="auto"/>
      <w:jc w:val="center"/>
      <w:outlineLvl w:val="9"/>
    </w:pPr>
    <w:rPr>
      <w:rFonts w:ascii="Times New Roman" w:eastAsia="Times New Roman" w:hAnsi="Times New Roman"/>
      <w:b w:val="0"/>
      <w:caps/>
      <w:noProof w:val="0"/>
      <w:kern w:val="28"/>
      <w:szCs w:val="20"/>
    </w:rPr>
  </w:style>
  <w:style w:type="paragraph" w:customStyle="1" w:styleId="ord">
    <w:name w:val="ord"/>
    <w:basedOn w:val="Normal"/>
    <w:rsid w:val="00535730"/>
    <w:pPr>
      <w:jc w:val="both"/>
    </w:pPr>
    <w:rPr>
      <w:rFonts w:ascii="Times New Roman" w:eastAsia="Times New Roman" w:hAnsi="Times New Roman"/>
      <w:noProof w:val="0"/>
      <w:sz w:val="24"/>
      <w:szCs w:val="20"/>
    </w:rPr>
  </w:style>
  <w:style w:type="paragraph" w:customStyle="1" w:styleId="prehead">
    <w:name w:val="prehead"/>
    <w:basedOn w:val="Normal"/>
    <w:next w:val="Normal"/>
    <w:rsid w:val="00535730"/>
    <w:pPr>
      <w:tabs>
        <w:tab w:val="left" w:pos="5040"/>
      </w:tabs>
      <w:spacing w:after="0"/>
      <w:jc w:val="center"/>
    </w:pPr>
    <w:rPr>
      <w:rFonts w:ascii="Times New Roman" w:eastAsia="Times New Roman" w:hAnsi="Times New Roman"/>
      <w:i/>
      <w:noProof w:val="0"/>
      <w:sz w:val="16"/>
      <w:szCs w:val="20"/>
    </w:rPr>
  </w:style>
  <w:style w:type="paragraph" w:customStyle="1" w:styleId="PRC96">
    <w:name w:val="PRC96"/>
    <w:rsid w:val="00535730"/>
    <w:rPr>
      <w:rFonts w:ascii="MS Sans Serif" w:eastAsia="Times New Roman" w:hAnsi="MS Sans Serif"/>
      <w:lang w:val="en-US" w:eastAsia="en-US"/>
    </w:rPr>
  </w:style>
  <w:style w:type="paragraph" w:customStyle="1" w:styleId="RPSContractHeading2">
    <w:name w:val="RPS Contract Heading 2"/>
    <w:basedOn w:val="Normal"/>
    <w:rsid w:val="00535730"/>
    <w:pPr>
      <w:spacing w:after="0"/>
      <w:ind w:left="720" w:hanging="720"/>
    </w:pPr>
    <w:rPr>
      <w:rFonts w:ascii="Times New Roman" w:eastAsia="Times New Roman" w:hAnsi="Times New Roman"/>
      <w:b/>
      <w:bCs/>
      <w:noProof w:val="0"/>
      <w:sz w:val="24"/>
      <w:szCs w:val="24"/>
    </w:rPr>
  </w:style>
  <w:style w:type="paragraph" w:styleId="Caption">
    <w:name w:val="caption"/>
    <w:basedOn w:val="BodyText"/>
    <w:next w:val="Normal"/>
    <w:qFormat/>
    <w:rsid w:val="00535730"/>
    <w:pPr>
      <w:spacing w:before="240"/>
    </w:pPr>
    <w:rPr>
      <w:b/>
    </w:rPr>
  </w:style>
  <w:style w:type="paragraph" w:customStyle="1" w:styleId="ordinary">
    <w:name w:val="ordinary"/>
    <w:basedOn w:val="Normal"/>
    <w:rsid w:val="00535730"/>
    <w:pPr>
      <w:tabs>
        <w:tab w:val="right" w:leader="dot" w:pos="4320"/>
        <w:tab w:val="left" w:pos="4680"/>
        <w:tab w:val="right" w:leader="dot" w:pos="9000"/>
      </w:tabs>
      <w:spacing w:before="120"/>
      <w:jc w:val="both"/>
    </w:pPr>
    <w:rPr>
      <w:rFonts w:ascii="Times New Roman" w:eastAsia="Times New Roman" w:hAnsi="Times New Roman"/>
      <w:noProof w:val="0"/>
      <w:sz w:val="24"/>
      <w:szCs w:val="20"/>
    </w:rPr>
  </w:style>
  <w:style w:type="paragraph" w:customStyle="1" w:styleId="LH1indent">
    <w:name w:val="LH1indent"/>
    <w:basedOn w:val="Normal"/>
    <w:rsid w:val="00535730"/>
    <w:pPr>
      <w:ind w:left="720"/>
      <w:jc w:val="both"/>
    </w:pPr>
    <w:rPr>
      <w:rFonts w:ascii="Times New Roman" w:eastAsia="Times New Roman" w:hAnsi="Times New Roman"/>
      <w:noProof w:val="0"/>
      <w:color w:val="000000"/>
      <w:sz w:val="24"/>
      <w:szCs w:val="20"/>
    </w:rPr>
  </w:style>
  <w:style w:type="paragraph" w:styleId="ListParagraph">
    <w:name w:val="List Paragraph"/>
    <w:basedOn w:val="Normal"/>
    <w:link w:val="ListParagraphChar"/>
    <w:uiPriority w:val="34"/>
    <w:qFormat/>
    <w:rsid w:val="00535730"/>
    <w:pPr>
      <w:spacing w:after="0"/>
      <w:ind w:left="720"/>
      <w:contextualSpacing/>
    </w:pPr>
    <w:rPr>
      <w:rFonts w:ascii="Times New Roman" w:eastAsia="Times New Roman" w:hAnsi="Times New Roman"/>
      <w:noProof w:val="0"/>
      <w:sz w:val="24"/>
      <w:szCs w:val="24"/>
    </w:rPr>
  </w:style>
  <w:style w:type="paragraph" w:customStyle="1" w:styleId="BodyText31">
    <w:name w:val="Body Text 31"/>
    <w:basedOn w:val="Normal"/>
    <w:next w:val="BodyText3"/>
    <w:unhideWhenUsed/>
    <w:rsid w:val="00535730"/>
    <w:pPr>
      <w:ind w:left="567"/>
    </w:pPr>
  </w:style>
  <w:style w:type="paragraph" w:customStyle="1" w:styleId="Heading2-B">
    <w:name w:val="Heading 2-B"/>
    <w:basedOn w:val="Heading2-A"/>
    <w:next w:val="BodyText"/>
    <w:qFormat/>
    <w:rsid w:val="00527C56"/>
    <w:pPr>
      <w:numPr>
        <w:numId w:val="13"/>
      </w:numPr>
    </w:pPr>
  </w:style>
  <w:style w:type="paragraph" w:customStyle="1" w:styleId="Heading3-A">
    <w:name w:val="Heading 3-A"/>
    <w:basedOn w:val="Heading3"/>
    <w:qFormat/>
    <w:rsid w:val="00535730"/>
    <w:pPr>
      <w:numPr>
        <w:numId w:val="0"/>
      </w:numPr>
    </w:pPr>
  </w:style>
  <w:style w:type="paragraph" w:customStyle="1" w:styleId="Numbering2">
    <w:name w:val="Numbering 2"/>
    <w:basedOn w:val="Normal"/>
    <w:qFormat/>
    <w:rsid w:val="00643619"/>
    <w:pPr>
      <w:widowControl w:val="0"/>
      <w:numPr>
        <w:numId w:val="15"/>
      </w:numPr>
      <w:tabs>
        <w:tab w:val="left" w:pos="4621"/>
      </w:tabs>
      <w:suppressAutoHyphens/>
    </w:pPr>
    <w:rPr>
      <w:spacing w:val="-2"/>
      <w:sz w:val="16"/>
    </w:rPr>
  </w:style>
  <w:style w:type="paragraph" w:customStyle="1" w:styleId="BodyText4">
    <w:name w:val="Body Text 4"/>
    <w:basedOn w:val="Normal"/>
    <w:qFormat/>
    <w:rsid w:val="00FC2647"/>
    <w:pPr>
      <w:numPr>
        <w:numId w:val="7"/>
      </w:numPr>
    </w:pPr>
    <w:rPr>
      <w:sz w:val="16"/>
    </w:rPr>
  </w:style>
  <w:style w:type="character" w:customStyle="1" w:styleId="BOLDText">
    <w:name w:val="BOLD Text"/>
    <w:uiPriority w:val="1"/>
    <w:qFormat/>
    <w:rsid w:val="00535730"/>
    <w:rPr>
      <w:b/>
      <w:sz w:val="17"/>
    </w:rPr>
  </w:style>
  <w:style w:type="paragraph" w:customStyle="1" w:styleId="Heading2-C">
    <w:name w:val="Heading 2-C"/>
    <w:basedOn w:val="Heading2"/>
    <w:qFormat/>
    <w:rsid w:val="00535730"/>
    <w:pPr>
      <w:numPr>
        <w:numId w:val="14"/>
      </w:numPr>
      <w:outlineLvl w:val="9"/>
    </w:pPr>
    <w:rPr>
      <w:noProof w:val="0"/>
    </w:rPr>
  </w:style>
  <w:style w:type="paragraph" w:customStyle="1" w:styleId="ContractTitle">
    <w:name w:val="Contract Title"/>
    <w:basedOn w:val="Normal"/>
    <w:qFormat/>
    <w:rsid w:val="009D2FD8"/>
    <w:pPr>
      <w:spacing w:after="240"/>
    </w:pPr>
    <w:rPr>
      <w:b/>
      <w:sz w:val="28"/>
      <w:szCs w:val="72"/>
    </w:rPr>
  </w:style>
  <w:style w:type="paragraph" w:customStyle="1" w:styleId="CoverCompanyContractorsNameABNACN">
    <w:name w:val="Cover: Company/ Contractors Name &amp; ABN/ACN"/>
    <w:basedOn w:val="Normal"/>
    <w:qFormat/>
    <w:rsid w:val="00535730"/>
    <w:pPr>
      <w:spacing w:after="0"/>
    </w:pPr>
    <w:rPr>
      <w:b/>
      <w:color w:val="000000"/>
      <w:sz w:val="36"/>
      <w:szCs w:val="36"/>
    </w:rPr>
  </w:style>
  <w:style w:type="paragraph" w:customStyle="1" w:styleId="ScheduleHeading">
    <w:name w:val="Schedule Heading"/>
    <w:basedOn w:val="Heading1"/>
    <w:qFormat/>
    <w:rsid w:val="00535730"/>
    <w:pPr>
      <w:numPr>
        <w:numId w:val="19"/>
      </w:numPr>
      <w:tabs>
        <w:tab w:val="clear" w:pos="1182"/>
        <w:tab w:val="left" w:pos="1985"/>
      </w:tabs>
      <w:spacing w:line="240" w:lineRule="auto"/>
    </w:pPr>
  </w:style>
  <w:style w:type="paragraph" w:customStyle="1" w:styleId="Signclause">
    <w:name w:val="Signclause"/>
    <w:rsid w:val="00D31154"/>
    <w:pPr>
      <w:keepNext/>
      <w:keepLines/>
      <w:widowControl w:val="0"/>
      <w:tabs>
        <w:tab w:val="left" w:pos="-720"/>
      </w:tabs>
      <w:suppressAutoHyphens/>
    </w:pPr>
    <w:rPr>
      <w:rFonts w:ascii="Arial" w:eastAsia="Times New Roman" w:hAnsi="Arial"/>
      <w:b/>
      <w:sz w:val="22"/>
      <w:lang w:val="en-GB" w:eastAsia="en-US"/>
    </w:rPr>
  </w:style>
  <w:style w:type="paragraph" w:customStyle="1" w:styleId="BodyText2-B">
    <w:name w:val="Body Text 2-B"/>
    <w:basedOn w:val="BodyText2"/>
    <w:qFormat/>
    <w:rsid w:val="00535730"/>
    <w:pPr>
      <w:numPr>
        <w:ilvl w:val="0"/>
        <w:numId w:val="0"/>
      </w:numPr>
      <w:ind w:left="567" w:hanging="567"/>
    </w:pPr>
  </w:style>
  <w:style w:type="paragraph" w:customStyle="1" w:styleId="CoverHeadingTOC">
    <w:name w:val="Cover Heading TOC"/>
    <w:basedOn w:val="CoverHeading"/>
    <w:qFormat/>
    <w:rsid w:val="00D64D0E"/>
    <w:rPr>
      <w:noProof w:val="0"/>
    </w:rPr>
  </w:style>
  <w:style w:type="paragraph" w:customStyle="1" w:styleId="Heading2-A">
    <w:name w:val="Heading 2-A"/>
    <w:basedOn w:val="Heading2"/>
    <w:qFormat/>
    <w:rsid w:val="006C6932"/>
    <w:pPr>
      <w:numPr>
        <w:numId w:val="12"/>
      </w:numPr>
      <w:outlineLvl w:val="9"/>
    </w:pPr>
    <w:rPr>
      <w:color w:val="auto"/>
      <w:sz w:val="16"/>
    </w:rPr>
  </w:style>
  <w:style w:type="paragraph" w:styleId="Revision">
    <w:name w:val="Revision"/>
    <w:hidden/>
    <w:uiPriority w:val="99"/>
    <w:semiHidden/>
    <w:rsid w:val="00FE29B9"/>
    <w:rPr>
      <w:rFonts w:ascii="Arial Narrow" w:hAnsi="Arial Narrow"/>
      <w:noProof/>
      <w:sz w:val="22"/>
      <w:szCs w:val="22"/>
      <w:lang w:eastAsia="en-US"/>
    </w:rPr>
  </w:style>
  <w:style w:type="character" w:customStyle="1" w:styleId="ListParagraphChar">
    <w:name w:val="List Paragraph Char"/>
    <w:link w:val="ListParagraph"/>
    <w:uiPriority w:val="34"/>
    <w:locked/>
    <w:rsid w:val="00A54D49"/>
    <w:rPr>
      <w:rFonts w:ascii="Times New Roman" w:eastAsia="Times New Roman" w:hAnsi="Times New Roman"/>
      <w:sz w:val="24"/>
      <w:szCs w:val="24"/>
      <w:lang w:eastAsia="en-US"/>
    </w:rPr>
  </w:style>
  <w:style w:type="paragraph" w:customStyle="1" w:styleId="BodyText5">
    <w:name w:val="Body Text 5"/>
    <w:basedOn w:val="BodyText2"/>
    <w:qFormat/>
    <w:rsid w:val="00106C2E"/>
    <w:pPr>
      <w:numPr>
        <w:ilvl w:val="0"/>
        <w:numId w:val="0"/>
      </w:numPr>
      <w:spacing w:before="40" w:after="40"/>
      <w:ind w:left="1418" w:hanging="851"/>
    </w:pPr>
    <w:rPr>
      <w:sz w:val="20"/>
    </w:rPr>
  </w:style>
  <w:style w:type="paragraph" w:customStyle="1" w:styleId="Heading2-Indonesian">
    <w:name w:val="Heading 2-Indonesian"/>
    <w:basedOn w:val="Heading2-A"/>
    <w:qFormat/>
    <w:rsid w:val="006C6932"/>
    <w:pPr>
      <w:keepNext w:val="0"/>
      <w:widowControl w:val="0"/>
      <w:numPr>
        <w:numId w:val="1"/>
      </w:numPr>
    </w:pPr>
    <w:rPr>
      <w:sz w:val="24"/>
      <w:lang w:val="id-ID"/>
    </w:rPr>
  </w:style>
  <w:style w:type="paragraph" w:customStyle="1" w:styleId="BodyText2-Indonesian">
    <w:name w:val="Body Text 2 - Indonesian"/>
    <w:basedOn w:val="BodyText2"/>
    <w:qFormat/>
    <w:rsid w:val="00106C2E"/>
    <w:pPr>
      <w:numPr>
        <w:numId w:val="1"/>
      </w:numPr>
      <w:spacing w:before="40" w:after="40"/>
    </w:pPr>
    <w:rPr>
      <w:sz w:val="20"/>
    </w:rPr>
  </w:style>
  <w:style w:type="paragraph" w:customStyle="1" w:styleId="BodyText5-Indonesian">
    <w:name w:val="Body Text 5 - Indonesian"/>
    <w:basedOn w:val="BodyText5"/>
    <w:qFormat/>
    <w:rsid w:val="00106C2E"/>
    <w:pPr>
      <w:keepLines/>
      <w:numPr>
        <w:ilvl w:val="2"/>
        <w:numId w:val="1"/>
      </w:numPr>
    </w:pPr>
    <w:rPr>
      <w:lang w:val="id-ID"/>
    </w:rPr>
  </w:style>
  <w:style w:type="paragraph" w:customStyle="1" w:styleId="Numbering3">
    <w:name w:val="Numbering 3"/>
    <w:basedOn w:val="Numbering3-D"/>
    <w:qFormat/>
    <w:rsid w:val="00535730"/>
    <w:pPr>
      <w:numPr>
        <w:ilvl w:val="0"/>
        <w:numId w:val="17"/>
      </w:numPr>
    </w:pPr>
    <w:rPr>
      <w:noProof w:val="0"/>
    </w:rPr>
  </w:style>
  <w:style w:type="paragraph" w:customStyle="1" w:styleId="Numbering1-C">
    <w:name w:val="Numbering 1-C"/>
    <w:basedOn w:val="Numbering1"/>
    <w:qFormat/>
    <w:rsid w:val="00535730"/>
    <w:pPr>
      <w:numPr>
        <w:numId w:val="14"/>
      </w:numPr>
    </w:pPr>
  </w:style>
  <w:style w:type="paragraph" w:customStyle="1" w:styleId="BodyText2-C">
    <w:name w:val="Body Text 2-C"/>
    <w:basedOn w:val="BodyText2"/>
    <w:qFormat/>
    <w:rsid w:val="00535730"/>
    <w:pPr>
      <w:numPr>
        <w:numId w:val="14"/>
      </w:numPr>
    </w:pPr>
    <w:rPr>
      <w:noProof w:val="0"/>
    </w:rPr>
  </w:style>
  <w:style w:type="paragraph" w:customStyle="1" w:styleId="Default">
    <w:name w:val="Default"/>
    <w:rsid w:val="00535730"/>
    <w:pPr>
      <w:autoSpaceDE w:val="0"/>
      <w:autoSpaceDN w:val="0"/>
      <w:adjustRightInd w:val="0"/>
    </w:pPr>
    <w:rPr>
      <w:rFonts w:ascii="Times New Roman" w:hAnsi="Times New Roman"/>
      <w:color w:val="000000"/>
      <w:sz w:val="24"/>
      <w:szCs w:val="24"/>
    </w:rPr>
  </w:style>
  <w:style w:type="paragraph" w:customStyle="1" w:styleId="CONLevel1">
    <w:name w:val=".CON  Level   1."/>
    <w:basedOn w:val="Normal"/>
    <w:next w:val="Normal"/>
    <w:link w:val="CONLevel1Char"/>
    <w:rsid w:val="00B347CE"/>
    <w:pPr>
      <w:keepNext/>
      <w:numPr>
        <w:numId w:val="2"/>
      </w:numPr>
      <w:spacing w:before="120" w:after="0"/>
    </w:pPr>
    <w:rPr>
      <w:rFonts w:eastAsia="Times New Roman"/>
      <w:b/>
      <w:noProof w:val="0"/>
      <w:sz w:val="16"/>
    </w:rPr>
  </w:style>
  <w:style w:type="character" w:customStyle="1" w:styleId="CONLevel1Char">
    <w:name w:val=".CON  Level   1. Char"/>
    <w:link w:val="CONLevel1"/>
    <w:rsid w:val="00B347CE"/>
    <w:rPr>
      <w:rFonts w:ascii="Arial" w:eastAsia="Times New Roman" w:hAnsi="Arial"/>
      <w:b/>
      <w:sz w:val="16"/>
      <w:szCs w:val="22"/>
      <w:lang w:eastAsia="en-US"/>
    </w:rPr>
  </w:style>
  <w:style w:type="paragraph" w:customStyle="1" w:styleId="CONLevel11">
    <w:name w:val=".CON  Level   1.1"/>
    <w:basedOn w:val="Normal"/>
    <w:next w:val="Normal"/>
    <w:link w:val="CONLevel11Char"/>
    <w:rsid w:val="006C6932"/>
    <w:pPr>
      <w:numPr>
        <w:ilvl w:val="1"/>
        <w:numId w:val="2"/>
      </w:numPr>
      <w:spacing w:after="0"/>
    </w:pPr>
    <w:rPr>
      <w:rFonts w:eastAsia="Times New Roman"/>
      <w:noProof w:val="0"/>
      <w:sz w:val="16"/>
    </w:rPr>
  </w:style>
  <w:style w:type="character" w:customStyle="1" w:styleId="CONLevel11Char">
    <w:name w:val=".CON  Level   1.1 Char"/>
    <w:link w:val="CONLevel11"/>
    <w:rsid w:val="006C6932"/>
    <w:rPr>
      <w:rFonts w:ascii="Arial" w:eastAsia="Times New Roman" w:hAnsi="Arial"/>
      <w:sz w:val="16"/>
      <w:szCs w:val="22"/>
      <w:lang w:eastAsia="en-US"/>
    </w:rPr>
  </w:style>
  <w:style w:type="paragraph" w:customStyle="1" w:styleId="CONLevela">
    <w:name w:val=".CON  Level  (a)"/>
    <w:basedOn w:val="Normal"/>
    <w:next w:val="Normal"/>
    <w:link w:val="CONLevelaChar"/>
    <w:rsid w:val="006C6932"/>
    <w:pPr>
      <w:numPr>
        <w:ilvl w:val="2"/>
        <w:numId w:val="2"/>
      </w:numPr>
      <w:spacing w:after="0"/>
    </w:pPr>
    <w:rPr>
      <w:rFonts w:eastAsia="Times New Roman"/>
      <w:noProof w:val="0"/>
      <w:sz w:val="16"/>
    </w:rPr>
  </w:style>
  <w:style w:type="character" w:customStyle="1" w:styleId="CONLevelaChar">
    <w:name w:val=".CON  Level  (a) Char"/>
    <w:link w:val="CONLevela"/>
    <w:rsid w:val="006C6932"/>
    <w:rPr>
      <w:rFonts w:ascii="Arial" w:eastAsia="Times New Roman" w:hAnsi="Arial"/>
      <w:sz w:val="16"/>
      <w:szCs w:val="22"/>
      <w:lang w:eastAsia="en-US"/>
    </w:rPr>
  </w:style>
  <w:style w:type="paragraph" w:customStyle="1" w:styleId="CONLeveli">
    <w:name w:val=".CON  Level  (i)"/>
    <w:basedOn w:val="Normal"/>
    <w:next w:val="Normal"/>
    <w:link w:val="CONLeveliChar"/>
    <w:rsid w:val="00535730"/>
    <w:pPr>
      <w:numPr>
        <w:ilvl w:val="3"/>
        <w:numId w:val="2"/>
      </w:numPr>
      <w:spacing w:before="240" w:after="0"/>
      <w:outlineLvl w:val="4"/>
    </w:pPr>
    <w:rPr>
      <w:rFonts w:ascii="Times New Roman" w:eastAsia="Times New Roman" w:hAnsi="Times New Roman"/>
      <w:noProof w:val="0"/>
      <w:sz w:val="24"/>
    </w:rPr>
  </w:style>
  <w:style w:type="character" w:customStyle="1" w:styleId="CONLeveliChar">
    <w:name w:val=".CON  Level  (i) Char"/>
    <w:link w:val="CONLeveli"/>
    <w:locked/>
    <w:rsid w:val="00535730"/>
    <w:rPr>
      <w:rFonts w:ascii="Times New Roman" w:eastAsia="Times New Roman" w:hAnsi="Times New Roman"/>
      <w:sz w:val="24"/>
      <w:szCs w:val="22"/>
      <w:lang w:eastAsia="en-US"/>
    </w:rPr>
  </w:style>
  <w:style w:type="paragraph" w:customStyle="1" w:styleId="CONLevelA0">
    <w:name w:val=".CON  Level (A)"/>
    <w:basedOn w:val="Normal"/>
    <w:next w:val="Normal"/>
    <w:rsid w:val="00535730"/>
    <w:pPr>
      <w:numPr>
        <w:ilvl w:val="4"/>
        <w:numId w:val="2"/>
      </w:numPr>
      <w:spacing w:before="240" w:after="0"/>
      <w:outlineLvl w:val="5"/>
    </w:pPr>
    <w:rPr>
      <w:rFonts w:ascii="Times New Roman" w:eastAsia="Times New Roman" w:hAnsi="Times New Roman"/>
      <w:noProof w:val="0"/>
      <w:sz w:val="24"/>
    </w:rPr>
  </w:style>
  <w:style w:type="paragraph" w:customStyle="1" w:styleId="CONLevelI0">
    <w:name w:val=".CON  Level (I)"/>
    <w:basedOn w:val="Normal"/>
    <w:next w:val="Normal"/>
    <w:rsid w:val="00535730"/>
    <w:pPr>
      <w:numPr>
        <w:ilvl w:val="5"/>
        <w:numId w:val="2"/>
      </w:numPr>
      <w:spacing w:before="240" w:after="0"/>
      <w:outlineLvl w:val="6"/>
    </w:pPr>
    <w:rPr>
      <w:rFonts w:ascii="Times New Roman" w:eastAsia="Times New Roman" w:hAnsi="Times New Roman"/>
      <w:noProof w:val="0"/>
      <w:sz w:val="24"/>
    </w:rPr>
  </w:style>
  <w:style w:type="paragraph" w:customStyle="1" w:styleId="CONLevel11textonly">
    <w:name w:val=".CON Level   1.1 (text only)"/>
    <w:basedOn w:val="Normal"/>
    <w:rsid w:val="00535730"/>
    <w:pPr>
      <w:spacing w:after="0"/>
      <w:ind w:left="720"/>
    </w:pPr>
    <w:rPr>
      <w:rFonts w:eastAsia="Times New Roman"/>
      <w:noProof w:val="0"/>
      <w:sz w:val="17"/>
    </w:rPr>
  </w:style>
  <w:style w:type="paragraph" w:customStyle="1" w:styleId="BodyText2-D">
    <w:name w:val="Body Text 2-D"/>
    <w:basedOn w:val="BodyText2"/>
    <w:qFormat/>
    <w:rsid w:val="00535730"/>
    <w:pPr>
      <w:numPr>
        <w:numId w:val="16"/>
      </w:numPr>
    </w:pPr>
    <w:rPr>
      <w:noProof w:val="0"/>
    </w:rPr>
  </w:style>
  <w:style w:type="paragraph" w:customStyle="1" w:styleId="BodyText1">
    <w:name w:val="Body Text1"/>
    <w:rsid w:val="00535730"/>
    <w:pPr>
      <w:spacing w:after="240"/>
      <w:jc w:val="both"/>
    </w:pPr>
    <w:rPr>
      <w:rFonts w:ascii="Times New Roman" w:eastAsia="Times New Roman" w:hAnsi="Times New Roman"/>
      <w:color w:val="000000"/>
      <w:sz w:val="24"/>
      <w:lang w:eastAsia="en-US"/>
    </w:rPr>
  </w:style>
  <w:style w:type="paragraph" w:customStyle="1" w:styleId="BodyText11">
    <w:name w:val="Body Text11"/>
    <w:rsid w:val="00535730"/>
    <w:pPr>
      <w:spacing w:after="240"/>
      <w:jc w:val="both"/>
    </w:pPr>
    <w:rPr>
      <w:rFonts w:ascii="Times New Roman" w:eastAsia="Times New Roman" w:hAnsi="Times New Roman"/>
      <w:color w:val="000000"/>
      <w:sz w:val="24"/>
      <w:lang w:eastAsia="en-US"/>
    </w:rPr>
  </w:style>
  <w:style w:type="paragraph" w:customStyle="1" w:styleId="BULLETS">
    <w:name w:val="BULLETS"/>
    <w:basedOn w:val="BodyText"/>
    <w:link w:val="BULLETSCharChar"/>
    <w:rsid w:val="00535730"/>
    <w:pPr>
      <w:keepLines/>
      <w:numPr>
        <w:numId w:val="8"/>
      </w:numPr>
      <w:shd w:val="clear" w:color="800000" w:fill="auto"/>
      <w:tabs>
        <w:tab w:val="left" w:leader="dot" w:pos="340"/>
      </w:tabs>
      <w:autoSpaceDE w:val="0"/>
      <w:autoSpaceDN w:val="0"/>
      <w:adjustRightInd w:val="0"/>
      <w:spacing w:before="20" w:after="20" w:line="320" w:lineRule="atLeast"/>
    </w:pPr>
    <w:rPr>
      <w:rFonts w:eastAsia="Times New Roman" w:cs="Futura LtCn BT"/>
      <w:noProof w:val="0"/>
      <w:sz w:val="24"/>
      <w:szCs w:val="20"/>
    </w:rPr>
  </w:style>
  <w:style w:type="character" w:customStyle="1" w:styleId="BULLETSCharChar">
    <w:name w:val="BULLETS Char Char"/>
    <w:link w:val="BULLETS"/>
    <w:rsid w:val="00535730"/>
    <w:rPr>
      <w:rFonts w:ascii="Arial" w:eastAsia="Times New Roman" w:hAnsi="Arial" w:cs="Futura LtCn BT"/>
      <w:sz w:val="24"/>
      <w:shd w:val="clear" w:color="800000" w:fill="auto"/>
      <w:lang w:eastAsia="en-US"/>
    </w:rPr>
  </w:style>
  <w:style w:type="paragraph" w:customStyle="1" w:styleId="CoverHeading-TOC">
    <w:name w:val="Cover Heading - TOC"/>
    <w:basedOn w:val="CoverHeading"/>
    <w:qFormat/>
    <w:rsid w:val="00535730"/>
    <w:rPr>
      <w:noProof w:val="0"/>
    </w:rPr>
  </w:style>
  <w:style w:type="paragraph" w:customStyle="1" w:styleId="Heading2-D">
    <w:name w:val="Heading 2-D"/>
    <w:basedOn w:val="Heading2"/>
    <w:qFormat/>
    <w:rsid w:val="00535730"/>
    <w:pPr>
      <w:numPr>
        <w:numId w:val="16"/>
      </w:numPr>
      <w:outlineLvl w:val="9"/>
    </w:pPr>
    <w:rPr>
      <w:noProof w:val="0"/>
    </w:rPr>
  </w:style>
  <w:style w:type="character" w:customStyle="1" w:styleId="Indent2Char">
    <w:name w:val="Indent 2 Char"/>
    <w:link w:val="Indent2"/>
    <w:locked/>
    <w:rsid w:val="00535730"/>
    <w:rPr>
      <w:rFonts w:ascii="Times New Roman" w:eastAsia="Times New Roman" w:hAnsi="Times New Roman"/>
      <w:b/>
      <w:sz w:val="23"/>
      <w:lang w:eastAsia="en-US"/>
    </w:rPr>
  </w:style>
  <w:style w:type="paragraph" w:customStyle="1" w:styleId="Leveli">
    <w:name w:val="Level (i)"/>
    <w:basedOn w:val="Normal"/>
    <w:rsid w:val="00535730"/>
    <w:pPr>
      <w:tabs>
        <w:tab w:val="num" w:pos="2160"/>
      </w:tabs>
      <w:spacing w:before="240" w:after="0"/>
      <w:ind w:left="2160" w:hanging="720"/>
    </w:pPr>
    <w:rPr>
      <w:rFonts w:ascii="Times New Roman" w:eastAsia="Times New Roman" w:hAnsi="Times New Roman"/>
      <w:noProof w:val="0"/>
      <w:sz w:val="24"/>
    </w:rPr>
  </w:style>
  <w:style w:type="paragraph" w:customStyle="1" w:styleId="Numbering1-B">
    <w:name w:val="Numbering 1-B"/>
    <w:basedOn w:val="Numbering1"/>
    <w:qFormat/>
    <w:rsid w:val="00535730"/>
    <w:pPr>
      <w:numPr>
        <w:numId w:val="13"/>
      </w:numPr>
    </w:pPr>
  </w:style>
  <w:style w:type="paragraph" w:customStyle="1" w:styleId="Numbering1-D">
    <w:name w:val="Numbering 1-D"/>
    <w:basedOn w:val="Numbering1"/>
    <w:qFormat/>
    <w:rsid w:val="00535730"/>
    <w:pPr>
      <w:numPr>
        <w:numId w:val="16"/>
      </w:numPr>
    </w:pPr>
  </w:style>
  <w:style w:type="paragraph" w:customStyle="1" w:styleId="Numbering3-D">
    <w:name w:val="Numbering 3-D"/>
    <w:basedOn w:val="Normal"/>
    <w:qFormat/>
    <w:rsid w:val="00535730"/>
    <w:pPr>
      <w:numPr>
        <w:ilvl w:val="3"/>
        <w:numId w:val="16"/>
      </w:numPr>
      <w:spacing w:after="0"/>
    </w:pPr>
    <w:rPr>
      <w:iCs/>
      <w:sz w:val="17"/>
    </w:rPr>
  </w:style>
  <w:style w:type="character" w:styleId="Strong">
    <w:name w:val="Strong"/>
    <w:uiPriority w:val="22"/>
    <w:qFormat/>
    <w:rsid w:val="00535730"/>
    <w:rPr>
      <w:b/>
      <w:bCs/>
    </w:rPr>
  </w:style>
  <w:style w:type="character" w:customStyle="1" w:styleId="UnresolvedMention1">
    <w:name w:val="Unresolved Mention1"/>
    <w:basedOn w:val="DefaultParagraphFont"/>
    <w:uiPriority w:val="99"/>
    <w:semiHidden/>
    <w:unhideWhenUsed/>
    <w:rsid w:val="002A4384"/>
    <w:rPr>
      <w:color w:val="605E5C"/>
      <w:shd w:val="clear" w:color="auto" w:fill="E1DFDD"/>
    </w:rPr>
  </w:style>
  <w:style w:type="character" w:customStyle="1" w:styleId="UnresolvedMention2">
    <w:name w:val="Unresolved Mention2"/>
    <w:basedOn w:val="DefaultParagraphFont"/>
    <w:uiPriority w:val="99"/>
    <w:semiHidden/>
    <w:unhideWhenUsed/>
    <w:rsid w:val="001F7315"/>
    <w:rPr>
      <w:color w:val="605E5C"/>
      <w:shd w:val="clear" w:color="auto" w:fill="E1DFDD"/>
    </w:rPr>
  </w:style>
  <w:style w:type="paragraph" w:customStyle="1" w:styleId="Normal1">
    <w:name w:val="Normal1"/>
    <w:rsid w:val="00F350A7"/>
    <w:rPr>
      <w:rFonts w:ascii="Times New Roman" w:eastAsia="Times New Roman" w:hAnsi="Times New Roman"/>
      <w:color w:val="000000"/>
      <w:sz w:val="24"/>
      <w:szCs w:val="24"/>
      <w:lang w:val="en-US" w:eastAsia="en-US" w:bidi="km-KH"/>
    </w:rPr>
  </w:style>
  <w:style w:type="character" w:customStyle="1" w:styleId="UnresolvedMention3">
    <w:name w:val="Unresolved Mention3"/>
    <w:basedOn w:val="DefaultParagraphFont"/>
    <w:uiPriority w:val="99"/>
    <w:semiHidden/>
    <w:unhideWhenUsed/>
    <w:rsid w:val="00F53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68052">
      <w:bodyDiv w:val="1"/>
      <w:marLeft w:val="0"/>
      <w:marRight w:val="0"/>
      <w:marTop w:val="0"/>
      <w:marBottom w:val="0"/>
      <w:divBdr>
        <w:top w:val="none" w:sz="0" w:space="0" w:color="auto"/>
        <w:left w:val="none" w:sz="0" w:space="0" w:color="auto"/>
        <w:bottom w:val="none" w:sz="0" w:space="0" w:color="auto"/>
        <w:right w:val="none" w:sz="0" w:space="0" w:color="auto"/>
      </w:divBdr>
    </w:div>
    <w:div w:id="379131897">
      <w:bodyDiv w:val="1"/>
      <w:marLeft w:val="0"/>
      <w:marRight w:val="0"/>
      <w:marTop w:val="0"/>
      <w:marBottom w:val="0"/>
      <w:divBdr>
        <w:top w:val="none" w:sz="0" w:space="0" w:color="auto"/>
        <w:left w:val="none" w:sz="0" w:space="0" w:color="auto"/>
        <w:bottom w:val="none" w:sz="0" w:space="0" w:color="auto"/>
        <w:right w:val="none" w:sz="0" w:space="0" w:color="auto"/>
      </w:divBdr>
    </w:div>
    <w:div w:id="630672187">
      <w:bodyDiv w:val="1"/>
      <w:marLeft w:val="0"/>
      <w:marRight w:val="0"/>
      <w:marTop w:val="0"/>
      <w:marBottom w:val="0"/>
      <w:divBdr>
        <w:top w:val="none" w:sz="0" w:space="0" w:color="auto"/>
        <w:left w:val="none" w:sz="0" w:space="0" w:color="auto"/>
        <w:bottom w:val="none" w:sz="0" w:space="0" w:color="auto"/>
        <w:right w:val="none" w:sz="0" w:space="0" w:color="auto"/>
      </w:divBdr>
    </w:div>
    <w:div w:id="690187707">
      <w:bodyDiv w:val="1"/>
      <w:marLeft w:val="0"/>
      <w:marRight w:val="0"/>
      <w:marTop w:val="0"/>
      <w:marBottom w:val="0"/>
      <w:divBdr>
        <w:top w:val="none" w:sz="0" w:space="0" w:color="auto"/>
        <w:left w:val="none" w:sz="0" w:space="0" w:color="auto"/>
        <w:bottom w:val="none" w:sz="0" w:space="0" w:color="auto"/>
        <w:right w:val="none" w:sz="0" w:space="0" w:color="auto"/>
      </w:divBdr>
    </w:div>
    <w:div w:id="719935680">
      <w:bodyDiv w:val="1"/>
      <w:marLeft w:val="0"/>
      <w:marRight w:val="0"/>
      <w:marTop w:val="0"/>
      <w:marBottom w:val="0"/>
      <w:divBdr>
        <w:top w:val="none" w:sz="0" w:space="0" w:color="auto"/>
        <w:left w:val="none" w:sz="0" w:space="0" w:color="auto"/>
        <w:bottom w:val="none" w:sz="0" w:space="0" w:color="auto"/>
        <w:right w:val="none" w:sz="0" w:space="0" w:color="auto"/>
      </w:divBdr>
    </w:div>
    <w:div w:id="846291513">
      <w:bodyDiv w:val="1"/>
      <w:marLeft w:val="0"/>
      <w:marRight w:val="0"/>
      <w:marTop w:val="0"/>
      <w:marBottom w:val="0"/>
      <w:divBdr>
        <w:top w:val="none" w:sz="0" w:space="0" w:color="auto"/>
        <w:left w:val="none" w:sz="0" w:space="0" w:color="auto"/>
        <w:bottom w:val="none" w:sz="0" w:space="0" w:color="auto"/>
        <w:right w:val="none" w:sz="0" w:space="0" w:color="auto"/>
      </w:divBdr>
    </w:div>
    <w:div w:id="892541399">
      <w:bodyDiv w:val="1"/>
      <w:marLeft w:val="0"/>
      <w:marRight w:val="0"/>
      <w:marTop w:val="0"/>
      <w:marBottom w:val="0"/>
      <w:divBdr>
        <w:top w:val="none" w:sz="0" w:space="0" w:color="auto"/>
        <w:left w:val="none" w:sz="0" w:space="0" w:color="auto"/>
        <w:bottom w:val="none" w:sz="0" w:space="0" w:color="auto"/>
        <w:right w:val="none" w:sz="0" w:space="0" w:color="auto"/>
      </w:divBdr>
    </w:div>
    <w:div w:id="985938187">
      <w:bodyDiv w:val="1"/>
      <w:marLeft w:val="0"/>
      <w:marRight w:val="0"/>
      <w:marTop w:val="0"/>
      <w:marBottom w:val="0"/>
      <w:divBdr>
        <w:top w:val="none" w:sz="0" w:space="0" w:color="auto"/>
        <w:left w:val="none" w:sz="0" w:space="0" w:color="auto"/>
        <w:bottom w:val="none" w:sz="0" w:space="0" w:color="auto"/>
        <w:right w:val="none" w:sz="0" w:space="0" w:color="auto"/>
      </w:divBdr>
    </w:div>
    <w:div w:id="1379427764">
      <w:bodyDiv w:val="1"/>
      <w:marLeft w:val="0"/>
      <w:marRight w:val="0"/>
      <w:marTop w:val="0"/>
      <w:marBottom w:val="0"/>
      <w:divBdr>
        <w:top w:val="none" w:sz="0" w:space="0" w:color="auto"/>
        <w:left w:val="none" w:sz="0" w:space="0" w:color="auto"/>
        <w:bottom w:val="none" w:sz="0" w:space="0" w:color="auto"/>
        <w:right w:val="none" w:sz="0" w:space="0" w:color="auto"/>
      </w:divBdr>
    </w:div>
    <w:div w:id="1583954529">
      <w:bodyDiv w:val="1"/>
      <w:marLeft w:val="0"/>
      <w:marRight w:val="0"/>
      <w:marTop w:val="0"/>
      <w:marBottom w:val="0"/>
      <w:divBdr>
        <w:top w:val="none" w:sz="0" w:space="0" w:color="auto"/>
        <w:left w:val="none" w:sz="0" w:space="0" w:color="auto"/>
        <w:bottom w:val="none" w:sz="0" w:space="0" w:color="auto"/>
        <w:right w:val="none" w:sz="0" w:space="0" w:color="auto"/>
      </w:divBdr>
    </w:div>
    <w:div w:id="1784760823">
      <w:bodyDiv w:val="1"/>
      <w:marLeft w:val="0"/>
      <w:marRight w:val="0"/>
      <w:marTop w:val="0"/>
      <w:marBottom w:val="0"/>
      <w:divBdr>
        <w:top w:val="none" w:sz="0" w:space="0" w:color="auto"/>
        <w:left w:val="none" w:sz="0" w:space="0" w:color="auto"/>
        <w:bottom w:val="none" w:sz="0" w:space="0" w:color="auto"/>
        <w:right w:val="none" w:sz="0" w:space="0" w:color="auto"/>
      </w:divBdr>
    </w:div>
    <w:div w:id="188744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onica.djojoiswanto\Desktop\New%20Contract%20Templates%20for%20Sarah%20Hamilton%20-%20to%20do%20by%20Friday\Contract%20Template_DTP%201609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58144DAA63DD8479E78EE68029AFD13" ma:contentTypeVersion="0" ma:contentTypeDescription="Create a new document." ma:contentTypeScope="" ma:versionID="17578736da139a99f7cb6787f3ddbde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6D177-5772-47F9-A65F-14E8F0F831AD}">
  <ds:schemaRefs>
    <ds:schemaRef ds:uri="http://schemas.microsoft.com/sharepoint/v3/contenttype/forms"/>
  </ds:schemaRefs>
</ds:datastoreItem>
</file>

<file path=customXml/itemProps2.xml><?xml version="1.0" encoding="utf-8"?>
<ds:datastoreItem xmlns:ds="http://schemas.openxmlformats.org/officeDocument/2006/customXml" ds:itemID="{DCC1282B-B802-45BE-80CE-75EFCF2E9A13}">
  <ds:schemaRefs>
    <ds:schemaRef ds:uri="http://schemas.microsoft.com/office/2006/metadata/longProperties"/>
  </ds:schemaRefs>
</ds:datastoreItem>
</file>

<file path=customXml/itemProps3.xml><?xml version="1.0" encoding="utf-8"?>
<ds:datastoreItem xmlns:ds="http://schemas.openxmlformats.org/officeDocument/2006/customXml" ds:itemID="{58B23889-8CDB-4960-8629-C4A227948F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91646A-48FE-45B0-AC32-7BCD9600D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46B8C007-83C7-4E38-997A-8310FBED6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Contract Template_DTP 160911</Template>
  <TotalTime>152</TotalTime>
  <Pages>3</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Fixed Duration Contract Template - Cambodia Project Personnel (AP IDA)</vt:lpstr>
    </vt:vector>
  </TitlesOfParts>
  <Company>home</Company>
  <LinksUpToDate>false</LinksUpToDate>
  <CharactersWithSpaces>6376</CharactersWithSpaces>
  <SharedDoc>false</SharedDoc>
  <HLinks>
    <vt:vector size="204" baseType="variant">
      <vt:variant>
        <vt:i4>1376307</vt:i4>
      </vt:variant>
      <vt:variant>
        <vt:i4>200</vt:i4>
      </vt:variant>
      <vt:variant>
        <vt:i4>0</vt:i4>
      </vt:variant>
      <vt:variant>
        <vt:i4>5</vt:i4>
      </vt:variant>
      <vt:variant>
        <vt:lpwstr/>
      </vt:variant>
      <vt:variant>
        <vt:lpwstr>_Toc29310923</vt:lpwstr>
      </vt:variant>
      <vt:variant>
        <vt:i4>1310771</vt:i4>
      </vt:variant>
      <vt:variant>
        <vt:i4>194</vt:i4>
      </vt:variant>
      <vt:variant>
        <vt:i4>0</vt:i4>
      </vt:variant>
      <vt:variant>
        <vt:i4>5</vt:i4>
      </vt:variant>
      <vt:variant>
        <vt:lpwstr/>
      </vt:variant>
      <vt:variant>
        <vt:lpwstr>_Toc29310922</vt:lpwstr>
      </vt:variant>
      <vt:variant>
        <vt:i4>1507379</vt:i4>
      </vt:variant>
      <vt:variant>
        <vt:i4>188</vt:i4>
      </vt:variant>
      <vt:variant>
        <vt:i4>0</vt:i4>
      </vt:variant>
      <vt:variant>
        <vt:i4>5</vt:i4>
      </vt:variant>
      <vt:variant>
        <vt:lpwstr/>
      </vt:variant>
      <vt:variant>
        <vt:lpwstr>_Toc29310921</vt:lpwstr>
      </vt:variant>
      <vt:variant>
        <vt:i4>1441843</vt:i4>
      </vt:variant>
      <vt:variant>
        <vt:i4>182</vt:i4>
      </vt:variant>
      <vt:variant>
        <vt:i4>0</vt:i4>
      </vt:variant>
      <vt:variant>
        <vt:i4>5</vt:i4>
      </vt:variant>
      <vt:variant>
        <vt:lpwstr/>
      </vt:variant>
      <vt:variant>
        <vt:lpwstr>_Toc29310920</vt:lpwstr>
      </vt:variant>
      <vt:variant>
        <vt:i4>2031664</vt:i4>
      </vt:variant>
      <vt:variant>
        <vt:i4>176</vt:i4>
      </vt:variant>
      <vt:variant>
        <vt:i4>0</vt:i4>
      </vt:variant>
      <vt:variant>
        <vt:i4>5</vt:i4>
      </vt:variant>
      <vt:variant>
        <vt:lpwstr/>
      </vt:variant>
      <vt:variant>
        <vt:lpwstr>_Toc29310919</vt:lpwstr>
      </vt:variant>
      <vt:variant>
        <vt:i4>1966128</vt:i4>
      </vt:variant>
      <vt:variant>
        <vt:i4>170</vt:i4>
      </vt:variant>
      <vt:variant>
        <vt:i4>0</vt:i4>
      </vt:variant>
      <vt:variant>
        <vt:i4>5</vt:i4>
      </vt:variant>
      <vt:variant>
        <vt:lpwstr/>
      </vt:variant>
      <vt:variant>
        <vt:lpwstr>_Toc29310918</vt:lpwstr>
      </vt:variant>
      <vt:variant>
        <vt:i4>1114160</vt:i4>
      </vt:variant>
      <vt:variant>
        <vt:i4>164</vt:i4>
      </vt:variant>
      <vt:variant>
        <vt:i4>0</vt:i4>
      </vt:variant>
      <vt:variant>
        <vt:i4>5</vt:i4>
      </vt:variant>
      <vt:variant>
        <vt:lpwstr/>
      </vt:variant>
      <vt:variant>
        <vt:lpwstr>_Toc29310917</vt:lpwstr>
      </vt:variant>
      <vt:variant>
        <vt:i4>1048624</vt:i4>
      </vt:variant>
      <vt:variant>
        <vt:i4>158</vt:i4>
      </vt:variant>
      <vt:variant>
        <vt:i4>0</vt:i4>
      </vt:variant>
      <vt:variant>
        <vt:i4>5</vt:i4>
      </vt:variant>
      <vt:variant>
        <vt:lpwstr/>
      </vt:variant>
      <vt:variant>
        <vt:lpwstr>_Toc29310916</vt:lpwstr>
      </vt:variant>
      <vt:variant>
        <vt:i4>1245232</vt:i4>
      </vt:variant>
      <vt:variant>
        <vt:i4>152</vt:i4>
      </vt:variant>
      <vt:variant>
        <vt:i4>0</vt:i4>
      </vt:variant>
      <vt:variant>
        <vt:i4>5</vt:i4>
      </vt:variant>
      <vt:variant>
        <vt:lpwstr/>
      </vt:variant>
      <vt:variant>
        <vt:lpwstr>_Toc29310915</vt:lpwstr>
      </vt:variant>
      <vt:variant>
        <vt:i4>1179696</vt:i4>
      </vt:variant>
      <vt:variant>
        <vt:i4>146</vt:i4>
      </vt:variant>
      <vt:variant>
        <vt:i4>0</vt:i4>
      </vt:variant>
      <vt:variant>
        <vt:i4>5</vt:i4>
      </vt:variant>
      <vt:variant>
        <vt:lpwstr/>
      </vt:variant>
      <vt:variant>
        <vt:lpwstr>_Toc29310914</vt:lpwstr>
      </vt:variant>
      <vt:variant>
        <vt:i4>1376304</vt:i4>
      </vt:variant>
      <vt:variant>
        <vt:i4>140</vt:i4>
      </vt:variant>
      <vt:variant>
        <vt:i4>0</vt:i4>
      </vt:variant>
      <vt:variant>
        <vt:i4>5</vt:i4>
      </vt:variant>
      <vt:variant>
        <vt:lpwstr/>
      </vt:variant>
      <vt:variant>
        <vt:lpwstr>_Toc29310913</vt:lpwstr>
      </vt:variant>
      <vt:variant>
        <vt:i4>1310768</vt:i4>
      </vt:variant>
      <vt:variant>
        <vt:i4>134</vt:i4>
      </vt:variant>
      <vt:variant>
        <vt:i4>0</vt:i4>
      </vt:variant>
      <vt:variant>
        <vt:i4>5</vt:i4>
      </vt:variant>
      <vt:variant>
        <vt:lpwstr/>
      </vt:variant>
      <vt:variant>
        <vt:lpwstr>_Toc29310912</vt:lpwstr>
      </vt:variant>
      <vt:variant>
        <vt:i4>1507376</vt:i4>
      </vt:variant>
      <vt:variant>
        <vt:i4>128</vt:i4>
      </vt:variant>
      <vt:variant>
        <vt:i4>0</vt:i4>
      </vt:variant>
      <vt:variant>
        <vt:i4>5</vt:i4>
      </vt:variant>
      <vt:variant>
        <vt:lpwstr/>
      </vt:variant>
      <vt:variant>
        <vt:lpwstr>_Toc29310911</vt:lpwstr>
      </vt:variant>
      <vt:variant>
        <vt:i4>1441840</vt:i4>
      </vt:variant>
      <vt:variant>
        <vt:i4>122</vt:i4>
      </vt:variant>
      <vt:variant>
        <vt:i4>0</vt:i4>
      </vt:variant>
      <vt:variant>
        <vt:i4>5</vt:i4>
      </vt:variant>
      <vt:variant>
        <vt:lpwstr/>
      </vt:variant>
      <vt:variant>
        <vt:lpwstr>_Toc29310910</vt:lpwstr>
      </vt:variant>
      <vt:variant>
        <vt:i4>2031665</vt:i4>
      </vt:variant>
      <vt:variant>
        <vt:i4>116</vt:i4>
      </vt:variant>
      <vt:variant>
        <vt:i4>0</vt:i4>
      </vt:variant>
      <vt:variant>
        <vt:i4>5</vt:i4>
      </vt:variant>
      <vt:variant>
        <vt:lpwstr/>
      </vt:variant>
      <vt:variant>
        <vt:lpwstr>_Toc29310909</vt:lpwstr>
      </vt:variant>
      <vt:variant>
        <vt:i4>1966129</vt:i4>
      </vt:variant>
      <vt:variant>
        <vt:i4>110</vt:i4>
      </vt:variant>
      <vt:variant>
        <vt:i4>0</vt:i4>
      </vt:variant>
      <vt:variant>
        <vt:i4>5</vt:i4>
      </vt:variant>
      <vt:variant>
        <vt:lpwstr/>
      </vt:variant>
      <vt:variant>
        <vt:lpwstr>_Toc29310908</vt:lpwstr>
      </vt:variant>
      <vt:variant>
        <vt:i4>1114161</vt:i4>
      </vt:variant>
      <vt:variant>
        <vt:i4>104</vt:i4>
      </vt:variant>
      <vt:variant>
        <vt:i4>0</vt:i4>
      </vt:variant>
      <vt:variant>
        <vt:i4>5</vt:i4>
      </vt:variant>
      <vt:variant>
        <vt:lpwstr/>
      </vt:variant>
      <vt:variant>
        <vt:lpwstr>_Toc29310907</vt:lpwstr>
      </vt:variant>
      <vt:variant>
        <vt:i4>1048625</vt:i4>
      </vt:variant>
      <vt:variant>
        <vt:i4>98</vt:i4>
      </vt:variant>
      <vt:variant>
        <vt:i4>0</vt:i4>
      </vt:variant>
      <vt:variant>
        <vt:i4>5</vt:i4>
      </vt:variant>
      <vt:variant>
        <vt:lpwstr/>
      </vt:variant>
      <vt:variant>
        <vt:lpwstr>_Toc29310906</vt:lpwstr>
      </vt:variant>
      <vt:variant>
        <vt:i4>1245233</vt:i4>
      </vt:variant>
      <vt:variant>
        <vt:i4>92</vt:i4>
      </vt:variant>
      <vt:variant>
        <vt:i4>0</vt:i4>
      </vt:variant>
      <vt:variant>
        <vt:i4>5</vt:i4>
      </vt:variant>
      <vt:variant>
        <vt:lpwstr/>
      </vt:variant>
      <vt:variant>
        <vt:lpwstr>_Toc29310905</vt:lpwstr>
      </vt:variant>
      <vt:variant>
        <vt:i4>1179697</vt:i4>
      </vt:variant>
      <vt:variant>
        <vt:i4>86</vt:i4>
      </vt:variant>
      <vt:variant>
        <vt:i4>0</vt:i4>
      </vt:variant>
      <vt:variant>
        <vt:i4>5</vt:i4>
      </vt:variant>
      <vt:variant>
        <vt:lpwstr/>
      </vt:variant>
      <vt:variant>
        <vt:lpwstr>_Toc29310904</vt:lpwstr>
      </vt:variant>
      <vt:variant>
        <vt:i4>1376305</vt:i4>
      </vt:variant>
      <vt:variant>
        <vt:i4>80</vt:i4>
      </vt:variant>
      <vt:variant>
        <vt:i4>0</vt:i4>
      </vt:variant>
      <vt:variant>
        <vt:i4>5</vt:i4>
      </vt:variant>
      <vt:variant>
        <vt:lpwstr/>
      </vt:variant>
      <vt:variant>
        <vt:lpwstr>_Toc29310903</vt:lpwstr>
      </vt:variant>
      <vt:variant>
        <vt:i4>1310769</vt:i4>
      </vt:variant>
      <vt:variant>
        <vt:i4>74</vt:i4>
      </vt:variant>
      <vt:variant>
        <vt:i4>0</vt:i4>
      </vt:variant>
      <vt:variant>
        <vt:i4>5</vt:i4>
      </vt:variant>
      <vt:variant>
        <vt:lpwstr/>
      </vt:variant>
      <vt:variant>
        <vt:lpwstr>_Toc29310902</vt:lpwstr>
      </vt:variant>
      <vt:variant>
        <vt:i4>1507377</vt:i4>
      </vt:variant>
      <vt:variant>
        <vt:i4>68</vt:i4>
      </vt:variant>
      <vt:variant>
        <vt:i4>0</vt:i4>
      </vt:variant>
      <vt:variant>
        <vt:i4>5</vt:i4>
      </vt:variant>
      <vt:variant>
        <vt:lpwstr/>
      </vt:variant>
      <vt:variant>
        <vt:lpwstr>_Toc29310901</vt:lpwstr>
      </vt:variant>
      <vt:variant>
        <vt:i4>1441841</vt:i4>
      </vt:variant>
      <vt:variant>
        <vt:i4>62</vt:i4>
      </vt:variant>
      <vt:variant>
        <vt:i4>0</vt:i4>
      </vt:variant>
      <vt:variant>
        <vt:i4>5</vt:i4>
      </vt:variant>
      <vt:variant>
        <vt:lpwstr/>
      </vt:variant>
      <vt:variant>
        <vt:lpwstr>_Toc29310900</vt:lpwstr>
      </vt:variant>
      <vt:variant>
        <vt:i4>1966136</vt:i4>
      </vt:variant>
      <vt:variant>
        <vt:i4>56</vt:i4>
      </vt:variant>
      <vt:variant>
        <vt:i4>0</vt:i4>
      </vt:variant>
      <vt:variant>
        <vt:i4>5</vt:i4>
      </vt:variant>
      <vt:variant>
        <vt:lpwstr/>
      </vt:variant>
      <vt:variant>
        <vt:lpwstr>_Toc29310899</vt:lpwstr>
      </vt:variant>
      <vt:variant>
        <vt:i4>2031672</vt:i4>
      </vt:variant>
      <vt:variant>
        <vt:i4>50</vt:i4>
      </vt:variant>
      <vt:variant>
        <vt:i4>0</vt:i4>
      </vt:variant>
      <vt:variant>
        <vt:i4>5</vt:i4>
      </vt:variant>
      <vt:variant>
        <vt:lpwstr/>
      </vt:variant>
      <vt:variant>
        <vt:lpwstr>_Toc29310898</vt:lpwstr>
      </vt:variant>
      <vt:variant>
        <vt:i4>1048632</vt:i4>
      </vt:variant>
      <vt:variant>
        <vt:i4>44</vt:i4>
      </vt:variant>
      <vt:variant>
        <vt:i4>0</vt:i4>
      </vt:variant>
      <vt:variant>
        <vt:i4>5</vt:i4>
      </vt:variant>
      <vt:variant>
        <vt:lpwstr/>
      </vt:variant>
      <vt:variant>
        <vt:lpwstr>_Toc29310897</vt:lpwstr>
      </vt:variant>
      <vt:variant>
        <vt:i4>1114168</vt:i4>
      </vt:variant>
      <vt:variant>
        <vt:i4>38</vt:i4>
      </vt:variant>
      <vt:variant>
        <vt:i4>0</vt:i4>
      </vt:variant>
      <vt:variant>
        <vt:i4>5</vt:i4>
      </vt:variant>
      <vt:variant>
        <vt:lpwstr/>
      </vt:variant>
      <vt:variant>
        <vt:lpwstr>_Toc29310896</vt:lpwstr>
      </vt:variant>
      <vt:variant>
        <vt:i4>1179704</vt:i4>
      </vt:variant>
      <vt:variant>
        <vt:i4>32</vt:i4>
      </vt:variant>
      <vt:variant>
        <vt:i4>0</vt:i4>
      </vt:variant>
      <vt:variant>
        <vt:i4>5</vt:i4>
      </vt:variant>
      <vt:variant>
        <vt:lpwstr/>
      </vt:variant>
      <vt:variant>
        <vt:lpwstr>_Toc29310895</vt:lpwstr>
      </vt:variant>
      <vt:variant>
        <vt:i4>1245240</vt:i4>
      </vt:variant>
      <vt:variant>
        <vt:i4>26</vt:i4>
      </vt:variant>
      <vt:variant>
        <vt:i4>0</vt:i4>
      </vt:variant>
      <vt:variant>
        <vt:i4>5</vt:i4>
      </vt:variant>
      <vt:variant>
        <vt:lpwstr/>
      </vt:variant>
      <vt:variant>
        <vt:lpwstr>_Toc29310894</vt:lpwstr>
      </vt:variant>
      <vt:variant>
        <vt:i4>1310776</vt:i4>
      </vt:variant>
      <vt:variant>
        <vt:i4>20</vt:i4>
      </vt:variant>
      <vt:variant>
        <vt:i4>0</vt:i4>
      </vt:variant>
      <vt:variant>
        <vt:i4>5</vt:i4>
      </vt:variant>
      <vt:variant>
        <vt:lpwstr/>
      </vt:variant>
      <vt:variant>
        <vt:lpwstr>_Toc29310893</vt:lpwstr>
      </vt:variant>
      <vt:variant>
        <vt:i4>1376312</vt:i4>
      </vt:variant>
      <vt:variant>
        <vt:i4>14</vt:i4>
      </vt:variant>
      <vt:variant>
        <vt:i4>0</vt:i4>
      </vt:variant>
      <vt:variant>
        <vt:i4>5</vt:i4>
      </vt:variant>
      <vt:variant>
        <vt:lpwstr/>
      </vt:variant>
      <vt:variant>
        <vt:lpwstr>_Toc29310892</vt:lpwstr>
      </vt:variant>
      <vt:variant>
        <vt:i4>1441848</vt:i4>
      </vt:variant>
      <vt:variant>
        <vt:i4>8</vt:i4>
      </vt:variant>
      <vt:variant>
        <vt:i4>0</vt:i4>
      </vt:variant>
      <vt:variant>
        <vt:i4>5</vt:i4>
      </vt:variant>
      <vt:variant>
        <vt:lpwstr/>
      </vt:variant>
      <vt:variant>
        <vt:lpwstr>_Toc29310891</vt:lpwstr>
      </vt:variant>
      <vt:variant>
        <vt:i4>1507384</vt:i4>
      </vt:variant>
      <vt:variant>
        <vt:i4>2</vt:i4>
      </vt:variant>
      <vt:variant>
        <vt:i4>0</vt:i4>
      </vt:variant>
      <vt:variant>
        <vt:i4>5</vt:i4>
      </vt:variant>
      <vt:variant>
        <vt:lpwstr/>
      </vt:variant>
      <vt:variant>
        <vt:lpwstr>_Toc29310890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Duration Contract Template - Cambodia Project Personnel (AP IDA)</dc:title>
  <dc:subject>25 January 2016</dc:subject>
  <dc:creator>Monica Djojoiswanto</dc:creator>
  <cp:lastModifiedBy>Lenovo</cp:lastModifiedBy>
  <cp:revision>16</cp:revision>
  <cp:lastPrinted>2023-07-28T03:17:00Z</cp:lastPrinted>
  <dcterms:created xsi:type="dcterms:W3CDTF">2025-05-23T10:06:00Z</dcterms:created>
  <dcterms:modified xsi:type="dcterms:W3CDTF">2025-10-22T09:30:00Z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0x010100C58144DAA63DD8479E78EE68029AFD13</vt:lpwstr>
  </property>
</Properties>
</file>